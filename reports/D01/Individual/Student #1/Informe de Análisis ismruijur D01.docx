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792D1057" w:rsidR="00D077E9" w:rsidRPr="00814C50" w:rsidRDefault="00B13F26" w:rsidP="00D70D02">
      <w:pPr>
        <w:rPr>
          <w:noProof/>
        </w:rPr>
      </w:pPr>
      <w:r w:rsidRPr="00814C50"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814C5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293CF68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01465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814C50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Pr="00814C50" w:rsidRDefault="00D077E9" w:rsidP="00AB02A7">
            <w:pPr>
              <w:rPr>
                <w:noProof/>
              </w:rPr>
            </w:pPr>
            <w:r w:rsidRPr="00814C5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967313" w14:textId="6D92BF0F" w:rsidR="00814C50" w:rsidRDefault="00814C50" w:rsidP="006E2A8F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Informe </w:t>
                                  </w:r>
                                  <w:r w:rsidR="006E2A8F">
                                    <w:rPr>
                                      <w:lang w:bidi="es-ES"/>
                                    </w:rPr>
                                    <w:t>de Análisis</w:t>
                                  </w:r>
                                </w:p>
                                <w:p w14:paraId="024F50FE" w14:textId="37E2D459" w:rsidR="00676D44" w:rsidRDefault="00676D44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2F967313" w14:textId="6D92BF0F" w:rsidR="00814C50" w:rsidRDefault="00814C50" w:rsidP="006E2A8F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Informe </w:t>
                            </w:r>
                            <w:r w:rsidR="006E2A8F">
                              <w:rPr>
                                <w:lang w:bidi="es-ES"/>
                              </w:rPr>
                              <w:t>de Análisis</w:t>
                            </w:r>
                          </w:p>
                          <w:p w14:paraId="024F50FE" w14:textId="37E2D459" w:rsidR="00676D44" w:rsidRDefault="00676D44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Pr="00814C50" w:rsidRDefault="00D077E9" w:rsidP="00AB02A7">
            <w:pPr>
              <w:rPr>
                <w:noProof/>
              </w:rPr>
            </w:pPr>
            <w:r w:rsidRPr="00814C5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814C50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14D23F56" w:rsidR="00D077E9" w:rsidRPr="00814C50" w:rsidRDefault="006E2A8F" w:rsidP="00AB02A7">
            <w:pPr>
              <w:rPr>
                <w:noProof/>
              </w:rPr>
            </w:pPr>
            <w:r w:rsidRPr="00814C50">
              <w:rPr>
                <w:rStyle w:val="TtuloCar"/>
                <w:b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0D495E4" wp14:editId="4F65A1A1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505460</wp:posOffset>
                      </wp:positionV>
                      <wp:extent cx="3543300" cy="382905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382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F0AA99" w14:textId="41121208" w:rsidR="006E2A8F" w:rsidRDefault="006E2A8F" w:rsidP="006E2A8F">
                                  <w:r>
                                    <w:t>Estudiante #</w:t>
                                  </w:r>
                                  <w:r w:rsidR="00747D86">
                                    <w:t>1</w:t>
                                  </w:r>
                                  <w:r>
                                    <w:t>:</w:t>
                                  </w:r>
                                </w:p>
                                <w:p w14:paraId="4FCDA18C" w14:textId="77777777" w:rsidR="006E2A8F" w:rsidRDefault="006E2A8F" w:rsidP="006E2A8F">
                                  <w:pPr>
                                    <w:pStyle w:val="Prrafodelista"/>
                                  </w:pPr>
                                  <w:r>
                                    <w:t>Ismael Ruiz Jurado</w:t>
                                  </w:r>
                                </w:p>
                                <w:p w14:paraId="1EBB5C57" w14:textId="77777777" w:rsidR="006E2A8F" w:rsidRDefault="006E2A8F" w:rsidP="006E2A8F">
                                  <w:pPr>
                                    <w:pStyle w:val="Prrafodelista"/>
                                  </w:pPr>
                                  <w:r>
                                    <w:t>(ismruijur@alum.us.es)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495E4" id="Cuadro de texto 2" o:spid="_x0000_s1027" type="#_x0000_t202" style="position:absolute;margin-left:0;margin-top:39.8pt;width:279pt;height:30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" stroked="f">
                      <v:textbox>
                        <w:txbxContent>
                          <w:p w14:paraId="74F0AA99" w14:textId="41121208" w:rsidR="006E2A8F" w:rsidRDefault="006E2A8F" w:rsidP="006E2A8F">
                            <w:r>
                              <w:t>Estudiante #</w:t>
                            </w:r>
                            <w:r w:rsidR="00747D86">
                              <w:t>1</w:t>
                            </w:r>
                            <w:r>
                              <w:t>:</w:t>
                            </w:r>
                          </w:p>
                          <w:p w14:paraId="4FCDA18C" w14:textId="77777777" w:rsidR="006E2A8F" w:rsidRDefault="006E2A8F" w:rsidP="006E2A8F">
                            <w:pPr>
                              <w:pStyle w:val="Prrafodelista"/>
                            </w:pPr>
                            <w:r>
                              <w:t>Ismael Ruiz Jurado</w:t>
                            </w:r>
                          </w:p>
                          <w:p w14:paraId="1EBB5C57" w14:textId="77777777" w:rsidR="006E2A8F" w:rsidRDefault="006E2A8F" w:rsidP="006E2A8F">
                            <w:pPr>
                              <w:pStyle w:val="Prrafodelista"/>
                            </w:pPr>
                            <w:r>
                              <w:t>(ismruijur@alum.us.es)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814C50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2E2C256D" w:rsidR="00D077E9" w:rsidRPr="00814C50" w:rsidRDefault="00747D86" w:rsidP="00AB02A7">
            <w:pPr>
              <w:rPr>
                <w:noProof/>
              </w:rPr>
            </w:pPr>
            <w:r>
              <w:rPr>
                <w:noProof/>
              </w:rPr>
              <w:t>16</w:t>
            </w:r>
            <w:r w:rsidR="006B0F82" w:rsidRPr="00814C50">
              <w:rPr>
                <w:noProof/>
              </w:rPr>
              <w:t>-</w:t>
            </w:r>
            <w:r>
              <w:rPr>
                <w:noProof/>
              </w:rPr>
              <w:t>02</w:t>
            </w:r>
            <w:r w:rsidR="006B0F82" w:rsidRPr="00814C50">
              <w:rPr>
                <w:noProof/>
              </w:rPr>
              <w:t>-202</w:t>
            </w:r>
            <w:r>
              <w:rPr>
                <w:noProof/>
              </w:rPr>
              <w:t>4</w:t>
            </w:r>
          </w:p>
          <w:p w14:paraId="21D13EA7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  <w:r w:rsidRPr="00814C50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11C894A6" w:rsidR="00D077E9" w:rsidRPr="00814C50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814C50">
                  <w:rPr>
                    <w:noProof/>
                  </w:rPr>
                  <w:t>Grupo</w:t>
                </w:r>
                <w:r w:rsidR="00676D44" w:rsidRPr="00814C50">
                  <w:rPr>
                    <w:noProof/>
                  </w:rPr>
                  <w:t xml:space="preserve">: </w:t>
                </w:r>
                <w:r w:rsidR="00747D86">
                  <w:rPr>
                    <w:noProof/>
                  </w:rPr>
                  <w:t>C1.003</w:t>
                </w:r>
              </w:sdtContent>
            </w:sdt>
          </w:p>
          <w:p w14:paraId="3A146D9D" w14:textId="7F9C47A1" w:rsidR="00D077E9" w:rsidRPr="00814C50" w:rsidRDefault="00814C50" w:rsidP="00AB02A7">
            <w:pPr>
              <w:rPr>
                <w:noProof/>
              </w:rPr>
            </w:pPr>
            <w:r>
              <w:t>Repositorio</w:t>
            </w:r>
            <w:r w:rsidR="00676D44" w:rsidRPr="00814C50">
              <w:t xml:space="preserve">:  </w:t>
            </w:r>
            <w:r w:rsidR="00747D86">
              <w:t xml:space="preserve"> </w:t>
            </w:r>
            <w:r w:rsidR="00747D86" w:rsidRPr="00747D86">
              <w:t>https://github.com/IsmaelRuizJurado/Acme-SF-D01-24.1.0</w:t>
            </w:r>
          </w:p>
          <w:p w14:paraId="3CBDFB86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C577B45" w14:textId="17560856" w:rsidR="006B0F82" w:rsidRPr="00814C50" w:rsidRDefault="006B0F82" w:rsidP="00AB02A7">
      <w:pPr>
        <w:spacing w:after="200"/>
        <w:rPr>
          <w:noProof/>
        </w:rPr>
      </w:pPr>
      <w:r w:rsidRPr="00814C50"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C5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814C50" w:rsidRDefault="006B0F82">
      <w:pPr>
        <w:spacing w:after="200"/>
        <w:rPr>
          <w:noProof/>
        </w:rPr>
      </w:pPr>
      <w:r w:rsidRPr="00814C50">
        <w:rPr>
          <w:noProof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65CDA8E2" w:rsidR="00653004" w:rsidRPr="00814C50" w:rsidRDefault="00814C50">
          <w:pPr>
            <w:pStyle w:val="TtuloTDC"/>
            <w:rPr>
              <w:rStyle w:val="Ttulo1Car"/>
            </w:rPr>
          </w:pPr>
          <w:r w:rsidRPr="00814C50">
            <w:rPr>
              <w:rStyle w:val="Ttulo1Car"/>
            </w:rPr>
            <w:t>Tabla de Contenidos</w:t>
          </w:r>
        </w:p>
        <w:p w14:paraId="03FABF68" w14:textId="77777777" w:rsidR="00370A5C" w:rsidRPr="00814C50" w:rsidRDefault="00370A5C" w:rsidP="00370A5C">
          <w:pPr>
            <w:rPr>
              <w:lang w:eastAsia="ja-JP"/>
            </w:rPr>
          </w:pPr>
        </w:p>
        <w:p w14:paraId="0C674ED1" w14:textId="7BA1606D" w:rsidR="004E3484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 w:rsidRPr="00814C50">
            <w:rPr>
              <w:color w:val="auto"/>
            </w:rPr>
            <w:fldChar w:fldCharType="begin"/>
          </w:r>
          <w:r w:rsidRPr="00814C50">
            <w:rPr>
              <w:color w:val="auto"/>
            </w:rPr>
            <w:instrText xml:space="preserve"> TOC \o "1-3" \h \z \u </w:instrText>
          </w:r>
          <w:r w:rsidRPr="00814C50">
            <w:rPr>
              <w:color w:val="auto"/>
            </w:rPr>
            <w:fldChar w:fldCharType="separate"/>
          </w:r>
          <w:hyperlink w:anchor="_Toc158550133" w:history="1">
            <w:r w:rsidR="004E3484" w:rsidRPr="00E71522">
              <w:rPr>
                <w:rStyle w:val="Hipervnculo"/>
                <w:noProof/>
              </w:rPr>
              <w:t>Resumen Ejecutivo</w:t>
            </w:r>
            <w:r w:rsidR="004E3484">
              <w:rPr>
                <w:noProof/>
                <w:webHidden/>
              </w:rPr>
              <w:tab/>
            </w:r>
            <w:r w:rsidR="004E3484">
              <w:rPr>
                <w:noProof/>
                <w:webHidden/>
              </w:rPr>
              <w:fldChar w:fldCharType="begin"/>
            </w:r>
            <w:r w:rsidR="004E3484">
              <w:rPr>
                <w:noProof/>
                <w:webHidden/>
              </w:rPr>
              <w:instrText xml:space="preserve"> PAGEREF _Toc158550133 \h </w:instrText>
            </w:r>
            <w:r w:rsidR="004E3484">
              <w:rPr>
                <w:noProof/>
                <w:webHidden/>
              </w:rPr>
            </w:r>
            <w:r w:rsidR="004E3484">
              <w:rPr>
                <w:noProof/>
                <w:webHidden/>
              </w:rPr>
              <w:fldChar w:fldCharType="separate"/>
            </w:r>
            <w:r w:rsidR="004E3484">
              <w:rPr>
                <w:noProof/>
                <w:webHidden/>
              </w:rPr>
              <w:t>3</w:t>
            </w:r>
            <w:r w:rsidR="004E3484">
              <w:rPr>
                <w:noProof/>
                <w:webHidden/>
              </w:rPr>
              <w:fldChar w:fldCharType="end"/>
            </w:r>
          </w:hyperlink>
        </w:p>
        <w:p w14:paraId="72476D88" w14:textId="66A638A0" w:rsidR="004E3484" w:rsidRDefault="004E348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0134" w:history="1">
            <w:r w:rsidRPr="00E71522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F0CB" w14:textId="4373808C" w:rsidR="004E3484" w:rsidRDefault="004E348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0135" w:history="1">
            <w:r w:rsidRPr="00E7152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7549" w14:textId="3970B20D" w:rsidR="004E3484" w:rsidRDefault="004E348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0136" w:history="1">
            <w:r w:rsidRPr="00E71522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34DAF" w14:textId="49EEBB00" w:rsidR="004E3484" w:rsidRDefault="004E3484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0137" w:history="1">
            <w:r w:rsidRPr="00E71522">
              <w:rPr>
                <w:rStyle w:val="Hipervnculo"/>
                <w:bCs/>
                <w:noProof/>
              </w:rPr>
              <w:t>D01-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F616" w14:textId="295FDF09" w:rsidR="004E3484" w:rsidRDefault="004E348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0138" w:history="1">
            <w:r w:rsidRPr="00E7152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876B8" w14:textId="55B58786" w:rsidR="004E3484" w:rsidRDefault="004E348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0139" w:history="1">
            <w:r w:rsidRPr="00E7152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_Toc158550139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8E08" w14:textId="392F4AAF" w:rsidR="00653004" w:rsidRPr="00814C50" w:rsidRDefault="00653004">
          <w:r w:rsidRPr="00814C50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814C50" w:rsidRDefault="00653004" w:rsidP="00653004">
      <w:pPr>
        <w:pStyle w:val="Ttulo"/>
      </w:pPr>
    </w:p>
    <w:p w14:paraId="25F73E64" w14:textId="77777777" w:rsidR="00653004" w:rsidRPr="00814C50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</w:rPr>
      </w:pPr>
      <w:r w:rsidRPr="00814C50">
        <w:rPr>
          <w:noProof/>
          <w:sz w:val="56"/>
          <w:szCs w:val="56"/>
        </w:rPr>
        <w:br w:type="page"/>
      </w:r>
    </w:p>
    <w:p w14:paraId="022AEAA6" w14:textId="6813BECC" w:rsidR="00370A5C" w:rsidRPr="00814C50" w:rsidRDefault="00814C50" w:rsidP="00653004">
      <w:pPr>
        <w:pStyle w:val="Ttulo1"/>
        <w:rPr>
          <w:noProof/>
        </w:rPr>
      </w:pPr>
      <w:bookmarkStart w:id="0" w:name="_Toc158550133"/>
      <w:r w:rsidRPr="00814C50">
        <w:rPr>
          <w:noProof/>
        </w:rPr>
        <w:lastRenderedPageBreak/>
        <w:t>Resumen Ejecutivo</w:t>
      </w:r>
      <w:bookmarkEnd w:id="0"/>
    </w:p>
    <w:p w14:paraId="24EE251F" w14:textId="03215278" w:rsidR="001852BC" w:rsidRDefault="001852BC" w:rsidP="00370A5C">
      <w:pPr>
        <w:pStyle w:val="Contenido"/>
        <w:rPr>
          <w:noProof/>
          <w:color w:val="auto"/>
          <w:lang w:val="en-US"/>
        </w:rPr>
      </w:pPr>
      <w:r>
        <w:rPr>
          <w:noProof/>
          <w:color w:val="auto"/>
          <w:lang w:val="en-US"/>
        </w:rPr>
        <w:t xml:space="preserve">En este informe </w:t>
      </w:r>
      <w:r w:rsidR="00A56E54">
        <w:rPr>
          <w:noProof/>
          <w:color w:val="auto"/>
          <w:lang w:val="en-US"/>
        </w:rPr>
        <w:t>encontrará</w:t>
      </w:r>
      <w:r>
        <w:rPr>
          <w:noProof/>
          <w:color w:val="auto"/>
          <w:lang w:val="en-US"/>
        </w:rPr>
        <w:t xml:space="preserve"> el análisis del estudiante #</w:t>
      </w:r>
      <w:r w:rsidR="00747D86">
        <w:rPr>
          <w:noProof/>
          <w:color w:val="auto"/>
          <w:lang w:val="en-US"/>
        </w:rPr>
        <w:t>1</w:t>
      </w:r>
      <w:r>
        <w:rPr>
          <w:noProof/>
          <w:color w:val="auto"/>
          <w:lang w:val="en-US"/>
        </w:rPr>
        <w:t xml:space="preserve"> </w:t>
      </w:r>
      <w:r w:rsidR="00A56E54">
        <w:rPr>
          <w:noProof/>
          <w:color w:val="auto"/>
          <w:lang w:val="en-US"/>
        </w:rPr>
        <w:t>sobre</w:t>
      </w:r>
      <w:r>
        <w:rPr>
          <w:noProof/>
          <w:color w:val="auto"/>
          <w:lang w:val="en-US"/>
        </w:rPr>
        <w:t xml:space="preserve"> los requisitos</w:t>
      </w:r>
      <w:r w:rsidR="00A56E54">
        <w:rPr>
          <w:noProof/>
          <w:color w:val="auto"/>
          <w:lang w:val="en-US"/>
        </w:rPr>
        <w:t xml:space="preserve"> </w:t>
      </w:r>
      <w:r>
        <w:rPr>
          <w:noProof/>
          <w:color w:val="auto"/>
          <w:lang w:val="en-US"/>
        </w:rPr>
        <w:t>de</w:t>
      </w:r>
      <w:r w:rsidR="00980206">
        <w:rPr>
          <w:noProof/>
          <w:color w:val="auto"/>
          <w:lang w:val="en-US"/>
        </w:rPr>
        <w:t xml:space="preserve"> los </w:t>
      </w:r>
      <w:r w:rsidR="00A56E54">
        <w:rPr>
          <w:noProof/>
          <w:color w:val="auto"/>
          <w:lang w:val="en-US"/>
        </w:rPr>
        <w:t xml:space="preserve">distintos </w:t>
      </w:r>
      <w:r w:rsidR="00980206">
        <w:rPr>
          <w:noProof/>
          <w:color w:val="auto"/>
          <w:lang w:val="en-US"/>
        </w:rPr>
        <w:t xml:space="preserve">entregables </w:t>
      </w:r>
      <w:r w:rsidR="00A56E54">
        <w:rPr>
          <w:noProof/>
          <w:color w:val="auto"/>
          <w:lang w:val="en-US"/>
        </w:rPr>
        <w:t>de</w:t>
      </w:r>
      <w:r>
        <w:rPr>
          <w:noProof/>
          <w:color w:val="auto"/>
          <w:lang w:val="en-US"/>
        </w:rPr>
        <w:t xml:space="preserve"> la asignatura Diseño y Pruebas 2 que requieran de interpretaciones y/o comentarios adicionales.</w:t>
      </w:r>
    </w:p>
    <w:p w14:paraId="7E94A916" w14:textId="2E61741A" w:rsidR="006B0F82" w:rsidRPr="00814C50" w:rsidRDefault="006B0F82" w:rsidP="00370A5C">
      <w:pPr>
        <w:pStyle w:val="Contenido"/>
        <w:rPr>
          <w:noProof/>
        </w:rPr>
      </w:pPr>
      <w:r w:rsidRPr="00814C50">
        <w:rPr>
          <w:noProof/>
        </w:rPr>
        <w:br w:type="page"/>
      </w:r>
    </w:p>
    <w:p w14:paraId="479454FF" w14:textId="42A3B028" w:rsidR="00370A5C" w:rsidRPr="00814C50" w:rsidRDefault="00814C50" w:rsidP="00653004">
      <w:pPr>
        <w:pStyle w:val="Ttulo1"/>
        <w:rPr>
          <w:noProof/>
        </w:rPr>
      </w:pPr>
      <w:bookmarkStart w:id="1" w:name="_Toc158550134"/>
      <w:r w:rsidRPr="00814C50">
        <w:rPr>
          <w:noProof/>
        </w:rPr>
        <w:lastRenderedPageBreak/>
        <w:t>Historial de Versiones</w:t>
      </w:r>
      <w:bookmarkEnd w:id="1"/>
    </w:p>
    <w:p w14:paraId="64B3BCB8" w14:textId="01D4AA42" w:rsidR="00370A5C" w:rsidRPr="00814C50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:rsidRPr="00814C50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36B84A5C" w:rsidR="00370A5C" w:rsidRPr="00980206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Versión</w:t>
            </w:r>
          </w:p>
        </w:tc>
        <w:tc>
          <w:tcPr>
            <w:tcW w:w="1772" w:type="dxa"/>
            <w:vAlign w:val="center"/>
            <w:hideMark/>
          </w:tcPr>
          <w:p w14:paraId="5E5BD30E" w14:textId="4733DE66" w:rsidR="00370A5C" w:rsidRPr="00980206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Fecha</w:t>
            </w:r>
          </w:p>
        </w:tc>
        <w:tc>
          <w:tcPr>
            <w:tcW w:w="6487" w:type="dxa"/>
            <w:vAlign w:val="center"/>
            <w:hideMark/>
          </w:tcPr>
          <w:p w14:paraId="79945AC9" w14:textId="235A1093" w:rsidR="00370A5C" w:rsidRPr="00980206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Descripción</w:t>
            </w:r>
            <w:r w:rsidR="00370A5C"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 xml:space="preserve"> </w:t>
            </w: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de los cambios</w:t>
            </w:r>
          </w:p>
        </w:tc>
      </w:tr>
      <w:tr w:rsidR="00980206" w:rsidRPr="00814C50" w14:paraId="7C760EAE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3DF6CF94" w14:textId="095CC961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</w:rPr>
              <w:t>V1.0</w:t>
            </w:r>
          </w:p>
        </w:tc>
        <w:tc>
          <w:tcPr>
            <w:tcW w:w="1772" w:type="dxa"/>
            <w:vAlign w:val="center"/>
          </w:tcPr>
          <w:p w14:paraId="40863F53" w14:textId="27F3CCE0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Theme="minorHAnsi" w:hAnsiTheme="minorHAnsi" w:cstheme="minorHAnsi"/>
              </w:rPr>
            </w:pPr>
            <w:r w:rsidRPr="00980206">
              <w:rPr>
                <w:rStyle w:val="eop"/>
                <w:rFonts w:asciiTheme="minorHAnsi" w:hAnsiTheme="minorHAnsi" w:cstheme="minorHAnsi"/>
              </w:rPr>
              <w:t>1</w:t>
            </w:r>
            <w:r w:rsidR="004E3484">
              <w:rPr>
                <w:rStyle w:val="eop"/>
                <w:rFonts w:asciiTheme="minorHAnsi" w:hAnsiTheme="minorHAnsi" w:cstheme="minorHAnsi"/>
              </w:rPr>
              <w:t>1</w:t>
            </w:r>
            <w:r w:rsidRPr="00980206">
              <w:rPr>
                <w:rStyle w:val="eop"/>
                <w:rFonts w:asciiTheme="minorHAnsi" w:hAnsiTheme="minorHAnsi" w:cstheme="minorHAnsi"/>
              </w:rPr>
              <w:t>/02/202</w:t>
            </w:r>
            <w:r w:rsidR="004E3484">
              <w:rPr>
                <w:rStyle w:val="eop"/>
                <w:rFonts w:asciiTheme="minorHAnsi" w:hAnsiTheme="minorHAnsi" w:cstheme="minorHAnsi"/>
              </w:rPr>
              <w:t>4</w:t>
            </w:r>
          </w:p>
        </w:tc>
        <w:tc>
          <w:tcPr>
            <w:tcW w:w="6487" w:type="dxa"/>
            <w:vAlign w:val="center"/>
          </w:tcPr>
          <w:p w14:paraId="793835D4" w14:textId="7CB1B018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0206">
              <w:rPr>
                <w:rFonts w:asciiTheme="minorHAnsi" w:hAnsiTheme="minorHAnsi" w:cstheme="minorHAnsi"/>
              </w:rPr>
              <w:t>Creación del documento</w:t>
            </w:r>
          </w:p>
        </w:tc>
      </w:tr>
      <w:tr w:rsidR="00980206" w:rsidRPr="00814C50" w14:paraId="0E262FE2" w14:textId="77777777" w:rsidTr="00370A5C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7F27EB1D" w14:textId="7A06DE2E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</w:rPr>
              <w:t>V2.0</w:t>
            </w:r>
          </w:p>
        </w:tc>
        <w:tc>
          <w:tcPr>
            <w:tcW w:w="1772" w:type="dxa"/>
            <w:vAlign w:val="center"/>
          </w:tcPr>
          <w:p w14:paraId="3973A827" w14:textId="607B2C91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hAnsiTheme="minorHAnsi" w:cstheme="minorHAnsi"/>
              </w:rPr>
            </w:pPr>
            <w:r w:rsidRPr="00980206">
              <w:rPr>
                <w:rStyle w:val="eop"/>
                <w:rFonts w:asciiTheme="minorHAnsi" w:hAnsiTheme="minorHAnsi" w:cstheme="minorHAnsi"/>
              </w:rPr>
              <w:t>1</w:t>
            </w:r>
            <w:r w:rsidR="004E3484">
              <w:rPr>
                <w:rStyle w:val="eop"/>
                <w:rFonts w:asciiTheme="minorHAnsi" w:hAnsiTheme="minorHAnsi" w:cstheme="minorHAnsi"/>
              </w:rPr>
              <w:t>5</w:t>
            </w:r>
            <w:r w:rsidRPr="00980206">
              <w:rPr>
                <w:rStyle w:val="eop"/>
                <w:rFonts w:asciiTheme="minorHAnsi" w:hAnsiTheme="minorHAnsi" w:cstheme="minorHAnsi"/>
              </w:rPr>
              <w:t>/0</w:t>
            </w:r>
            <w:r w:rsidR="004E3484">
              <w:rPr>
                <w:rStyle w:val="eop"/>
                <w:rFonts w:asciiTheme="minorHAnsi" w:hAnsiTheme="minorHAnsi" w:cstheme="minorHAnsi"/>
              </w:rPr>
              <w:t>2</w:t>
            </w:r>
            <w:r w:rsidRPr="00980206">
              <w:rPr>
                <w:rStyle w:val="eop"/>
                <w:rFonts w:asciiTheme="minorHAnsi" w:hAnsiTheme="minorHAnsi" w:cstheme="minorHAnsi"/>
              </w:rPr>
              <w:t>/202</w:t>
            </w:r>
            <w:r w:rsidR="004E3484">
              <w:rPr>
                <w:rStyle w:val="eop"/>
                <w:rFonts w:asciiTheme="minorHAnsi" w:hAnsiTheme="minorHAnsi" w:cstheme="minorHAnsi"/>
              </w:rPr>
              <w:t>4</w:t>
            </w:r>
          </w:p>
        </w:tc>
        <w:tc>
          <w:tcPr>
            <w:tcW w:w="6487" w:type="dxa"/>
            <w:vAlign w:val="center"/>
          </w:tcPr>
          <w:p w14:paraId="2506BA4F" w14:textId="72F145C1" w:rsidR="00980206" w:rsidRPr="00980206" w:rsidRDefault="004E3484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Revisión e</w:t>
            </w:r>
            <w:r w:rsidR="00980206" w:rsidRPr="00980206">
              <w:rPr>
                <w:rFonts w:asciiTheme="minorHAnsi" w:hAnsiTheme="minorHAnsi" w:cstheme="minorHAnsi"/>
              </w:rPr>
              <w:t>ntregable D0</w:t>
            </w:r>
            <w:r>
              <w:rPr>
                <w:rFonts w:asciiTheme="minorHAnsi" w:hAnsiTheme="minorHAnsi" w:cstheme="minorHAnsi"/>
              </w:rPr>
              <w:t>1</w:t>
            </w:r>
          </w:p>
        </w:tc>
      </w:tr>
    </w:tbl>
    <w:p w14:paraId="4C4B6909" w14:textId="059C1054" w:rsidR="006B0F82" w:rsidRPr="00814C50" w:rsidRDefault="00370A5C" w:rsidP="00370A5C">
      <w:pPr>
        <w:pStyle w:val="Contenido"/>
        <w:rPr>
          <w:noProof/>
        </w:rPr>
      </w:pPr>
      <w:r w:rsidRPr="00814C50">
        <w:rPr>
          <w:noProof/>
        </w:rPr>
        <w:t xml:space="preserve"> </w:t>
      </w:r>
      <w:r w:rsidR="006B0F82" w:rsidRPr="00814C50">
        <w:rPr>
          <w:noProof/>
        </w:rPr>
        <w:br w:type="page"/>
      </w:r>
    </w:p>
    <w:p w14:paraId="1F983712" w14:textId="01926B43" w:rsidR="00E01581" w:rsidRPr="00814C50" w:rsidRDefault="006B0F82" w:rsidP="00653004">
      <w:pPr>
        <w:pStyle w:val="Ttulo1"/>
        <w:rPr>
          <w:noProof/>
        </w:rPr>
      </w:pPr>
      <w:bookmarkStart w:id="2" w:name="_Toc158550135"/>
      <w:r w:rsidRPr="00814C50">
        <w:rPr>
          <w:noProof/>
        </w:rPr>
        <w:lastRenderedPageBreak/>
        <w:t>Introduc</w:t>
      </w:r>
      <w:r w:rsidR="00814C50" w:rsidRPr="00814C50">
        <w:rPr>
          <w:noProof/>
        </w:rPr>
        <w:t>ción</w:t>
      </w:r>
      <w:bookmarkEnd w:id="2"/>
    </w:p>
    <w:p w14:paraId="65C9A43B" w14:textId="1DE81D79" w:rsidR="00980206" w:rsidRDefault="00A56E54" w:rsidP="00A56E54">
      <w:pPr>
        <w:spacing w:after="200"/>
        <w:rPr>
          <w:b w:val="0"/>
          <w:color w:val="auto"/>
        </w:rPr>
      </w:pPr>
      <w:r w:rsidRPr="00A56E54">
        <w:rPr>
          <w:b w:val="0"/>
          <w:color w:val="auto"/>
        </w:rPr>
        <w:t>A continuación, se expondrá la lista de requisitos realizados junto a las distintas</w:t>
      </w:r>
      <w:r>
        <w:rPr>
          <w:b w:val="0"/>
          <w:color w:val="auto"/>
        </w:rPr>
        <w:t xml:space="preserve"> </w:t>
      </w:r>
      <w:r w:rsidRPr="00A56E54">
        <w:rPr>
          <w:b w:val="0"/>
          <w:color w:val="auto"/>
        </w:rPr>
        <w:t xml:space="preserve">alternativas planteadas y la solución elegida. Además, </w:t>
      </w:r>
      <w:r>
        <w:rPr>
          <w:b w:val="0"/>
          <w:color w:val="auto"/>
        </w:rPr>
        <w:t xml:space="preserve">en algunos casos </w:t>
      </w:r>
      <w:r w:rsidRPr="00A56E54">
        <w:rPr>
          <w:b w:val="0"/>
          <w:color w:val="auto"/>
        </w:rPr>
        <w:t>se proporcionará un enlace a la</w:t>
      </w:r>
      <w:r>
        <w:rPr>
          <w:b w:val="0"/>
          <w:color w:val="auto"/>
        </w:rPr>
        <w:t xml:space="preserve"> entrada</w:t>
      </w:r>
      <w:r w:rsidRPr="00A56E54">
        <w:rPr>
          <w:b w:val="0"/>
          <w:color w:val="auto"/>
        </w:rPr>
        <w:t xml:space="preserve"> del foro que expone la conclusión tomada.</w:t>
      </w:r>
      <w:r w:rsidR="00980206">
        <w:rPr>
          <w:color w:val="auto"/>
        </w:rPr>
        <w:br w:type="page"/>
      </w:r>
    </w:p>
    <w:p w14:paraId="36EB2EAB" w14:textId="775A7516" w:rsidR="00E01581" w:rsidRDefault="00814C50" w:rsidP="00653004">
      <w:pPr>
        <w:pStyle w:val="Ttulo1"/>
        <w:rPr>
          <w:noProof/>
        </w:rPr>
      </w:pPr>
      <w:bookmarkStart w:id="3" w:name="_Toc158550136"/>
      <w:r w:rsidRPr="00814C50">
        <w:rPr>
          <w:noProof/>
        </w:rPr>
        <w:lastRenderedPageBreak/>
        <w:t>Contenidos</w:t>
      </w:r>
      <w:bookmarkEnd w:id="3"/>
    </w:p>
    <w:p w14:paraId="0DD057B4" w14:textId="77777777" w:rsidR="00A56E54" w:rsidRPr="00084463" w:rsidRDefault="00A56E54" w:rsidP="00DF1B59">
      <w:pPr>
        <w:pStyle w:val="Ttulo2"/>
        <w:spacing w:line="276" w:lineRule="auto"/>
        <w:rPr>
          <w:b/>
          <w:bCs/>
          <w:noProof/>
          <w:u w:val="single"/>
        </w:rPr>
      </w:pPr>
      <w:bookmarkStart w:id="4" w:name="_Toc158550137"/>
      <w:r w:rsidRPr="00084463">
        <w:rPr>
          <w:b/>
          <w:bCs/>
          <w:noProof/>
          <w:u w:val="single"/>
        </w:rPr>
        <w:t>D01-</w:t>
      </w:r>
      <w:bookmarkEnd w:id="4"/>
      <w:r w:rsidRPr="00084463">
        <w:rPr>
          <w:b/>
          <w:bCs/>
          <w:noProof/>
          <w:u w:val="single"/>
        </w:rPr>
        <w:t xml:space="preserve"> </w:t>
      </w:r>
    </w:p>
    <w:p w14:paraId="033AA404" w14:textId="2D118C7D" w:rsidR="00A56E54" w:rsidRPr="00084463" w:rsidRDefault="00084463" w:rsidP="00DF1B59">
      <w:pPr>
        <w:pStyle w:val="Prrafodelista"/>
        <w:numPr>
          <w:ilvl w:val="0"/>
          <w:numId w:val="11"/>
        </w:numPr>
        <w:rPr>
          <w:color w:val="auto"/>
        </w:rPr>
      </w:pPr>
      <w:r w:rsidRPr="00084463">
        <w:rPr>
          <w:color w:val="auto"/>
        </w:rPr>
        <w:t>E#</w:t>
      </w:r>
      <w:r w:rsidR="009A7ECE">
        <w:rPr>
          <w:color w:val="auto"/>
        </w:rPr>
        <w:t>1</w:t>
      </w:r>
      <w:r w:rsidRPr="00084463">
        <w:rPr>
          <w:color w:val="auto"/>
        </w:rPr>
        <w:t xml:space="preserve"> – 01: </w:t>
      </w:r>
    </w:p>
    <w:p w14:paraId="395CD347" w14:textId="53BC4401" w:rsidR="00084463" w:rsidRDefault="00084463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“</w:t>
      </w:r>
      <w:r w:rsidR="009A7ECE" w:rsidRPr="009A7ECE">
        <w:rPr>
          <w:b w:val="0"/>
          <w:bCs/>
          <w:noProof/>
          <w:color w:val="auto"/>
        </w:rPr>
        <w:t>Modify the anonymous menu so that it shows an option that takes the browser to the home page of your favourite web site.  The title must read as follows: “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="009A7ECE" w:rsidRPr="009A7ECE">
        <w:rPr>
          <w:b w:val="0"/>
          <w:bCs/>
          <w:noProof/>
          <w:color w:val="auto"/>
        </w:rPr>
        <w:t>id-number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="009A7ECE" w:rsidRPr="009A7ECE">
        <w:rPr>
          <w:b w:val="0"/>
          <w:bCs/>
          <w:noProof/>
          <w:color w:val="auto"/>
        </w:rPr>
        <w:t xml:space="preserve">: 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="009A7ECE" w:rsidRPr="009A7ECE">
        <w:rPr>
          <w:b w:val="0"/>
          <w:bCs/>
          <w:noProof/>
          <w:color w:val="auto"/>
        </w:rPr>
        <w:t>surname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="009A7ECE" w:rsidRPr="009A7ECE">
        <w:rPr>
          <w:b w:val="0"/>
          <w:bCs/>
          <w:noProof/>
          <w:color w:val="auto"/>
        </w:rPr>
        <w:t xml:space="preserve">, 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="009A7ECE" w:rsidRPr="009A7ECE">
        <w:rPr>
          <w:b w:val="0"/>
          <w:bCs/>
          <w:noProof/>
          <w:color w:val="auto"/>
        </w:rPr>
        <w:t>name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="009A7ECE" w:rsidRPr="009A7ECE">
        <w:rPr>
          <w:rFonts w:ascii="Calibri" w:hAnsi="Calibri" w:cs="Calibri"/>
          <w:b w:val="0"/>
          <w:bCs/>
          <w:noProof/>
          <w:color w:val="auto"/>
        </w:rPr>
        <w:t>”</w:t>
      </w:r>
      <w:r w:rsidR="009A7ECE" w:rsidRPr="009A7ECE">
        <w:rPr>
          <w:b w:val="0"/>
          <w:bCs/>
          <w:noProof/>
          <w:color w:val="auto"/>
        </w:rPr>
        <w:t xml:space="preserve">, where </w:t>
      </w:r>
      <w:r w:rsidR="009A7ECE" w:rsidRPr="009A7ECE">
        <w:rPr>
          <w:rFonts w:ascii="Calibri" w:hAnsi="Calibri" w:cs="Calibri"/>
          <w:b w:val="0"/>
          <w:bCs/>
          <w:noProof/>
          <w:color w:val="auto"/>
        </w:rPr>
        <w:t>“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="009A7ECE" w:rsidRPr="009A7ECE">
        <w:rPr>
          <w:b w:val="0"/>
          <w:bCs/>
          <w:noProof/>
          <w:color w:val="auto"/>
        </w:rPr>
        <w:t>id-number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="009A7ECE" w:rsidRPr="009A7ECE">
        <w:rPr>
          <w:rFonts w:ascii="Calibri" w:hAnsi="Calibri" w:cs="Calibri"/>
          <w:b w:val="0"/>
          <w:bCs/>
          <w:noProof/>
          <w:color w:val="auto"/>
        </w:rPr>
        <w:t>”</w:t>
      </w:r>
      <w:r w:rsidR="009A7ECE" w:rsidRPr="009A7ECE">
        <w:rPr>
          <w:b w:val="0"/>
          <w:bCs/>
          <w:noProof/>
          <w:color w:val="auto"/>
        </w:rPr>
        <w:t xml:space="preserve"> denotes your DNI, NIE, or passport number, </w:t>
      </w:r>
      <w:r w:rsidR="009A7ECE" w:rsidRPr="009A7ECE">
        <w:rPr>
          <w:rFonts w:ascii="Calibri" w:hAnsi="Calibri" w:cs="Calibri"/>
          <w:b w:val="0"/>
          <w:bCs/>
          <w:noProof/>
          <w:color w:val="auto"/>
        </w:rPr>
        <w:t>“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="009A7ECE" w:rsidRPr="009A7ECE">
        <w:rPr>
          <w:b w:val="0"/>
          <w:bCs/>
          <w:noProof/>
          <w:color w:val="auto"/>
        </w:rPr>
        <w:t>surname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="009A7ECE" w:rsidRPr="009A7ECE">
        <w:rPr>
          <w:rFonts w:ascii="Calibri" w:hAnsi="Calibri" w:cs="Calibri"/>
          <w:b w:val="0"/>
          <w:bCs/>
          <w:noProof/>
          <w:color w:val="auto"/>
        </w:rPr>
        <w:t>”</w:t>
      </w:r>
      <w:r w:rsidR="009A7ECE" w:rsidRPr="009A7ECE">
        <w:rPr>
          <w:b w:val="0"/>
          <w:bCs/>
          <w:noProof/>
          <w:color w:val="auto"/>
        </w:rPr>
        <w:t xml:space="preserve"> denotes your surname/s, and </w:t>
      </w:r>
      <w:r w:rsidR="009A7ECE" w:rsidRPr="009A7ECE">
        <w:rPr>
          <w:rFonts w:ascii="Calibri" w:hAnsi="Calibri" w:cs="Calibri"/>
          <w:b w:val="0"/>
          <w:bCs/>
          <w:noProof/>
          <w:color w:val="auto"/>
        </w:rPr>
        <w:t>“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="009A7ECE" w:rsidRPr="009A7ECE">
        <w:rPr>
          <w:b w:val="0"/>
          <w:bCs/>
          <w:noProof/>
          <w:color w:val="auto"/>
        </w:rPr>
        <w:t>name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="009A7ECE" w:rsidRPr="009A7ECE">
        <w:rPr>
          <w:rFonts w:ascii="Calibri" w:hAnsi="Calibri" w:cs="Calibri"/>
          <w:b w:val="0"/>
          <w:bCs/>
          <w:noProof/>
          <w:color w:val="auto"/>
        </w:rPr>
        <w:t>”</w:t>
      </w:r>
      <w:r w:rsidR="009A7ECE" w:rsidRPr="009A7ECE">
        <w:rPr>
          <w:b w:val="0"/>
          <w:bCs/>
          <w:noProof/>
          <w:color w:val="auto"/>
        </w:rPr>
        <w:t xml:space="preserve"> denotes your name/s.</w:t>
      </w:r>
      <w:r w:rsidRPr="00084463">
        <w:rPr>
          <w:b w:val="0"/>
          <w:bCs/>
          <w:noProof/>
          <w:color w:val="auto"/>
        </w:rPr>
        <w:t>”</w:t>
      </w:r>
    </w:p>
    <w:p w14:paraId="6BC5AA13" w14:textId="329B926F" w:rsidR="00A864F6" w:rsidRPr="00084463" w:rsidRDefault="00A864F6" w:rsidP="00DF1B59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>Se pide modificar el menú anónimo de forma que se muestre mi nombre y lleve a mi página web favorita.</w:t>
      </w:r>
    </w:p>
    <w:p w14:paraId="12B2240D" w14:textId="77777777" w:rsidR="00084463" w:rsidRDefault="00084463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</w:p>
    <w:p w14:paraId="571DBCD2" w14:textId="6FEA8044" w:rsidR="00084463" w:rsidRPr="00084463" w:rsidRDefault="00084463" w:rsidP="00DF1B59">
      <w:pPr>
        <w:pStyle w:val="Prrafodelista"/>
        <w:numPr>
          <w:ilvl w:val="0"/>
          <w:numId w:val="11"/>
        </w:numPr>
        <w:rPr>
          <w:color w:val="auto"/>
        </w:rPr>
      </w:pPr>
      <w:r w:rsidRPr="00084463">
        <w:rPr>
          <w:color w:val="auto"/>
        </w:rPr>
        <w:t>E#</w:t>
      </w:r>
      <w:r w:rsidR="009A7ECE">
        <w:rPr>
          <w:color w:val="auto"/>
        </w:rPr>
        <w:t>1</w:t>
      </w:r>
      <w:r w:rsidRPr="00084463">
        <w:rPr>
          <w:color w:val="auto"/>
        </w:rPr>
        <w:t xml:space="preserve"> – </w:t>
      </w:r>
      <w:r w:rsidR="009A7ECE">
        <w:rPr>
          <w:color w:val="auto"/>
        </w:rPr>
        <w:t>11</w:t>
      </w:r>
      <w:r w:rsidRPr="00084463">
        <w:rPr>
          <w:color w:val="auto"/>
        </w:rPr>
        <w:t xml:space="preserve">: </w:t>
      </w:r>
    </w:p>
    <w:p w14:paraId="2AE1A3AD" w14:textId="0E3699DE" w:rsidR="00084463" w:rsidRDefault="00084463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“Produce an analysis report.”</w:t>
      </w:r>
    </w:p>
    <w:p w14:paraId="152BC415" w14:textId="68477111" w:rsidR="00A864F6" w:rsidRPr="00084463" w:rsidRDefault="00A864F6" w:rsidP="00DF1B59">
      <w:pPr>
        <w:spacing w:after="200"/>
        <w:rPr>
          <w:b w:val="0"/>
          <w:bCs/>
          <w:noProof/>
          <w:color w:val="auto"/>
        </w:rPr>
      </w:pPr>
      <w:r w:rsidRPr="00A864F6">
        <w:rPr>
          <w:b w:val="0"/>
          <w:bCs/>
          <w:noProof/>
          <w:color w:val="auto"/>
        </w:rPr>
        <w:t>Se pide producir un informe de análisis siguiendo las pautas dadas en el documento Annexes.</w:t>
      </w:r>
    </w:p>
    <w:p w14:paraId="2DE97649" w14:textId="77777777" w:rsidR="00084463" w:rsidRDefault="00084463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</w:p>
    <w:p w14:paraId="706B87FD" w14:textId="167CE50D" w:rsidR="00084463" w:rsidRPr="00084463" w:rsidRDefault="00084463" w:rsidP="00DF1B59">
      <w:pPr>
        <w:pStyle w:val="Prrafodelista"/>
        <w:numPr>
          <w:ilvl w:val="0"/>
          <w:numId w:val="11"/>
        </w:numPr>
        <w:rPr>
          <w:color w:val="auto"/>
        </w:rPr>
      </w:pPr>
      <w:r w:rsidRPr="00084463">
        <w:rPr>
          <w:color w:val="auto"/>
        </w:rPr>
        <w:t>E#</w:t>
      </w:r>
      <w:r w:rsidR="009A7ECE">
        <w:rPr>
          <w:color w:val="auto"/>
        </w:rPr>
        <w:t>1</w:t>
      </w:r>
      <w:r w:rsidRPr="00084463">
        <w:rPr>
          <w:color w:val="auto"/>
        </w:rPr>
        <w:t xml:space="preserve"> – </w:t>
      </w:r>
      <w:r w:rsidR="009A7ECE">
        <w:rPr>
          <w:color w:val="auto"/>
        </w:rPr>
        <w:t>12</w:t>
      </w:r>
      <w:r w:rsidRPr="00084463">
        <w:rPr>
          <w:color w:val="auto"/>
        </w:rPr>
        <w:t xml:space="preserve">: </w:t>
      </w:r>
    </w:p>
    <w:p w14:paraId="684CDAF6" w14:textId="67D427E8" w:rsidR="00084463" w:rsidRDefault="00084463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“</w:t>
      </w:r>
      <w:r w:rsidR="009A7ECE" w:rsidRPr="009A7ECE">
        <w:rPr>
          <w:b w:val="0"/>
          <w:bCs/>
          <w:noProof/>
          <w:color w:val="auto"/>
        </w:rPr>
        <w:t>Produce a planning and progress report.</w:t>
      </w:r>
      <w:r w:rsidRPr="00084463">
        <w:rPr>
          <w:b w:val="0"/>
          <w:bCs/>
          <w:noProof/>
          <w:color w:val="auto"/>
        </w:rPr>
        <w:t>”</w:t>
      </w:r>
    </w:p>
    <w:p w14:paraId="27148934" w14:textId="5E5AE97B" w:rsidR="00A864F6" w:rsidRPr="00084463" w:rsidRDefault="00A864F6" w:rsidP="00DF1B59">
      <w:pPr>
        <w:spacing w:after="200"/>
        <w:rPr>
          <w:b w:val="0"/>
          <w:bCs/>
          <w:noProof/>
          <w:color w:val="auto"/>
        </w:rPr>
      </w:pPr>
      <w:r w:rsidRPr="00A864F6">
        <w:rPr>
          <w:b w:val="0"/>
          <w:bCs/>
          <w:noProof/>
          <w:color w:val="auto"/>
        </w:rPr>
        <w:t xml:space="preserve">Se pide producir un informe de </w:t>
      </w:r>
      <w:r>
        <w:rPr>
          <w:b w:val="0"/>
          <w:bCs/>
          <w:noProof/>
          <w:color w:val="auto"/>
        </w:rPr>
        <w:t>planificación</w:t>
      </w:r>
      <w:r w:rsidR="009A7ECE">
        <w:rPr>
          <w:b w:val="0"/>
          <w:bCs/>
          <w:noProof/>
          <w:color w:val="auto"/>
        </w:rPr>
        <w:t xml:space="preserve"> y progreso</w:t>
      </w:r>
      <w:r w:rsidRPr="00A864F6">
        <w:rPr>
          <w:b w:val="0"/>
          <w:bCs/>
          <w:noProof/>
          <w:color w:val="auto"/>
        </w:rPr>
        <w:t xml:space="preserve"> siguiendo las pautas dadas en el documento Annexes.</w:t>
      </w:r>
    </w:p>
    <w:p w14:paraId="45E0ADB4" w14:textId="6778F87D" w:rsidR="00A56E54" w:rsidRDefault="00084463" w:rsidP="00DF1B59">
      <w:pPr>
        <w:spacing w:after="200"/>
        <w:rPr>
          <w:rFonts w:eastAsiaTheme="majorEastAsia" w:cstheme="majorBidi"/>
          <w:b w:val="0"/>
          <w:noProof/>
          <w:sz w:val="36"/>
          <w:szCs w:val="26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  <w:r w:rsidR="00A56E54">
        <w:rPr>
          <w:noProof/>
        </w:rPr>
        <w:br w:type="page"/>
      </w:r>
    </w:p>
    <w:p w14:paraId="225EA18C" w14:textId="501CD882" w:rsidR="00E01581" w:rsidRPr="00814C50" w:rsidRDefault="00814C50" w:rsidP="00653004">
      <w:pPr>
        <w:pStyle w:val="Ttulo1"/>
        <w:rPr>
          <w:noProof/>
        </w:rPr>
      </w:pPr>
      <w:bookmarkStart w:id="5" w:name="_Toc158550138"/>
      <w:r w:rsidRPr="00814C50">
        <w:rPr>
          <w:noProof/>
        </w:rPr>
        <w:lastRenderedPageBreak/>
        <w:t>Conclusiones</w:t>
      </w:r>
      <w:bookmarkEnd w:id="5"/>
    </w:p>
    <w:p w14:paraId="063D15BA" w14:textId="60BC038D" w:rsidR="006B0F82" w:rsidRPr="00814C50" w:rsidRDefault="00285C4E" w:rsidP="00E01581">
      <w:pPr>
        <w:pStyle w:val="Contenido"/>
        <w:rPr>
          <w:noProof/>
        </w:rPr>
      </w:pPr>
      <w:r>
        <w:rPr>
          <w:color w:val="auto"/>
        </w:rPr>
        <w:t>Tras realizar las tareas individuales pertenecientes a</w:t>
      </w:r>
      <w:r w:rsidR="00076539">
        <w:rPr>
          <w:color w:val="auto"/>
        </w:rPr>
        <w:t xml:space="preserve">l </w:t>
      </w:r>
      <w:r w:rsidR="004E3484">
        <w:rPr>
          <w:color w:val="auto"/>
        </w:rPr>
        <w:t>entregable</w:t>
      </w:r>
      <w:r>
        <w:rPr>
          <w:color w:val="auto"/>
        </w:rPr>
        <w:t xml:space="preserve">, se </w:t>
      </w:r>
      <w:r w:rsidR="0097481C">
        <w:rPr>
          <w:color w:val="auto"/>
        </w:rPr>
        <w:t>concluye</w:t>
      </w:r>
      <w:r>
        <w:rPr>
          <w:color w:val="auto"/>
        </w:rPr>
        <w:t xml:space="preserve"> que los requisitos fueron mayormente claros y directos</w:t>
      </w:r>
      <w:r w:rsidR="0097481C">
        <w:rPr>
          <w:color w:val="auto"/>
        </w:rPr>
        <w:t>, lo que facilitó el tiempo a invertir en cada tarea.</w:t>
      </w:r>
      <w:r w:rsidR="00004768">
        <w:rPr>
          <w:color w:val="auto"/>
        </w:rPr>
        <w:t xml:space="preserve"> Además,</w:t>
      </w:r>
      <w:r w:rsidR="009A7ECE">
        <w:rPr>
          <w:color w:val="auto"/>
        </w:rPr>
        <w:t xml:space="preserve"> </w:t>
      </w:r>
      <w:r w:rsidR="004E3484">
        <w:rPr>
          <w:color w:val="auto"/>
        </w:rPr>
        <w:t>en caso de ser necesario,</w:t>
      </w:r>
      <w:r w:rsidR="00004768">
        <w:rPr>
          <w:color w:val="auto"/>
        </w:rPr>
        <w:t xml:space="preserve"> gracias al foro y las dudas de los compañeros se posibilita un flujo de trabajo óptimo.</w:t>
      </w:r>
      <w:r w:rsidR="006B0F82" w:rsidRPr="00814C50">
        <w:rPr>
          <w:noProof/>
        </w:rPr>
        <w:br w:type="page"/>
      </w:r>
    </w:p>
    <w:p w14:paraId="62255640" w14:textId="1C09ECD7" w:rsidR="006B0F82" w:rsidRPr="00814C50" w:rsidRDefault="00814C50" w:rsidP="00653004">
      <w:pPr>
        <w:pStyle w:val="Ttulo1"/>
        <w:rPr>
          <w:noProof/>
        </w:rPr>
      </w:pPr>
      <w:bookmarkStart w:id="6" w:name="_Toc158550139"/>
      <w:r w:rsidRPr="00814C50">
        <w:rPr>
          <w:noProof/>
        </w:rPr>
        <w:lastRenderedPageBreak/>
        <w:t>Bibliografía</w:t>
      </w:r>
      <w:bookmarkEnd w:id="6"/>
    </w:p>
    <w:p w14:paraId="1595912B" w14:textId="467DD662" w:rsidR="00E01581" w:rsidRPr="00814C50" w:rsidRDefault="00814C50" w:rsidP="00E01581">
      <w:pPr>
        <w:pStyle w:val="Contenido"/>
        <w:rPr>
          <w:noProof/>
          <w:color w:val="auto"/>
        </w:rPr>
      </w:pPr>
      <w:r w:rsidRPr="00814C50">
        <w:rPr>
          <w:color w:val="auto"/>
        </w:rPr>
        <w:t>Intencionalmente en blanco.</w:t>
      </w:r>
    </w:p>
    <w:sectPr w:rsidR="00E01581" w:rsidRPr="00814C50" w:rsidSect="000930DB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58618" w14:textId="77777777" w:rsidR="000930DB" w:rsidRDefault="000930DB">
      <w:r>
        <w:separator/>
      </w:r>
    </w:p>
    <w:p w14:paraId="786629C5" w14:textId="77777777" w:rsidR="000930DB" w:rsidRDefault="000930DB"/>
  </w:endnote>
  <w:endnote w:type="continuationSeparator" w:id="0">
    <w:p w14:paraId="559390C7" w14:textId="77777777" w:rsidR="000930DB" w:rsidRDefault="000930DB">
      <w:r>
        <w:continuationSeparator/>
      </w:r>
    </w:p>
    <w:p w14:paraId="1925FF36" w14:textId="77777777" w:rsidR="000930DB" w:rsidRDefault="000930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7FBEC" w14:textId="77777777" w:rsidR="000930DB" w:rsidRDefault="000930DB">
      <w:r>
        <w:separator/>
      </w:r>
    </w:p>
    <w:p w14:paraId="04E89A21" w14:textId="77777777" w:rsidR="000930DB" w:rsidRDefault="000930DB"/>
  </w:footnote>
  <w:footnote w:type="continuationSeparator" w:id="0">
    <w:p w14:paraId="07F411F1" w14:textId="77777777" w:rsidR="000930DB" w:rsidRDefault="000930DB">
      <w:r>
        <w:continuationSeparator/>
      </w:r>
    </w:p>
    <w:p w14:paraId="396109DE" w14:textId="77777777" w:rsidR="000930DB" w:rsidRDefault="000930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B71264"/>
    <w:multiLevelType w:val="hybridMultilevel"/>
    <w:tmpl w:val="FDD4696A"/>
    <w:lvl w:ilvl="0" w:tplc="6242F09A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0676D"/>
    <w:multiLevelType w:val="hybridMultilevel"/>
    <w:tmpl w:val="5E7874A4"/>
    <w:lvl w:ilvl="0" w:tplc="57BA0B4A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C719F1"/>
    <w:multiLevelType w:val="hybridMultilevel"/>
    <w:tmpl w:val="9FA28396"/>
    <w:lvl w:ilvl="0" w:tplc="3654941C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74222">
    <w:abstractNumId w:val="7"/>
  </w:num>
  <w:num w:numId="2" w16cid:durableId="2117754253">
    <w:abstractNumId w:val="1"/>
  </w:num>
  <w:num w:numId="3" w16cid:durableId="295065820">
    <w:abstractNumId w:val="5"/>
  </w:num>
  <w:num w:numId="4" w16cid:durableId="804397209">
    <w:abstractNumId w:val="6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9"/>
  </w:num>
  <w:num w:numId="8" w16cid:durableId="323434880">
    <w:abstractNumId w:val="3"/>
  </w:num>
  <w:num w:numId="9" w16cid:durableId="1070228330">
    <w:abstractNumId w:val="4"/>
  </w:num>
  <w:num w:numId="10" w16cid:durableId="1925873560">
    <w:abstractNumId w:val="8"/>
  </w:num>
  <w:num w:numId="11" w16cid:durableId="1799753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04768"/>
    <w:rsid w:val="0002482E"/>
    <w:rsid w:val="00050324"/>
    <w:rsid w:val="00062C5E"/>
    <w:rsid w:val="00066C6A"/>
    <w:rsid w:val="000747A0"/>
    <w:rsid w:val="00076539"/>
    <w:rsid w:val="00084463"/>
    <w:rsid w:val="000930DB"/>
    <w:rsid w:val="000A0150"/>
    <w:rsid w:val="000A48F3"/>
    <w:rsid w:val="000D1D8C"/>
    <w:rsid w:val="000E63C9"/>
    <w:rsid w:val="00130E9D"/>
    <w:rsid w:val="00150A6D"/>
    <w:rsid w:val="001852BC"/>
    <w:rsid w:val="00185B35"/>
    <w:rsid w:val="00197D42"/>
    <w:rsid w:val="001D24BA"/>
    <w:rsid w:val="001F2BC8"/>
    <w:rsid w:val="001F5F6B"/>
    <w:rsid w:val="00217089"/>
    <w:rsid w:val="00243EBC"/>
    <w:rsid w:val="00246A35"/>
    <w:rsid w:val="00255EEC"/>
    <w:rsid w:val="00272611"/>
    <w:rsid w:val="00284348"/>
    <w:rsid w:val="00285C4E"/>
    <w:rsid w:val="00294153"/>
    <w:rsid w:val="002E15E4"/>
    <w:rsid w:val="002E2278"/>
    <w:rsid w:val="002F51F5"/>
    <w:rsid w:val="00302AA1"/>
    <w:rsid w:val="00305162"/>
    <w:rsid w:val="00307F46"/>
    <w:rsid w:val="00312137"/>
    <w:rsid w:val="00330359"/>
    <w:rsid w:val="0033762F"/>
    <w:rsid w:val="00347E7A"/>
    <w:rsid w:val="00360494"/>
    <w:rsid w:val="00366C7E"/>
    <w:rsid w:val="00370A5C"/>
    <w:rsid w:val="00384EA3"/>
    <w:rsid w:val="003A39A1"/>
    <w:rsid w:val="003C2191"/>
    <w:rsid w:val="003D3863"/>
    <w:rsid w:val="004110DE"/>
    <w:rsid w:val="0044085A"/>
    <w:rsid w:val="00452F33"/>
    <w:rsid w:val="004A5A0E"/>
    <w:rsid w:val="004B21A5"/>
    <w:rsid w:val="004E3484"/>
    <w:rsid w:val="004E5FEE"/>
    <w:rsid w:val="004F0AB3"/>
    <w:rsid w:val="005037F0"/>
    <w:rsid w:val="00516A86"/>
    <w:rsid w:val="005275F6"/>
    <w:rsid w:val="00540306"/>
    <w:rsid w:val="005473A3"/>
    <w:rsid w:val="00555540"/>
    <w:rsid w:val="00572102"/>
    <w:rsid w:val="005B47A4"/>
    <w:rsid w:val="005E447A"/>
    <w:rsid w:val="005F1BB0"/>
    <w:rsid w:val="005F686A"/>
    <w:rsid w:val="00640852"/>
    <w:rsid w:val="00653004"/>
    <w:rsid w:val="00656C4D"/>
    <w:rsid w:val="00676D44"/>
    <w:rsid w:val="006B0F82"/>
    <w:rsid w:val="006D297A"/>
    <w:rsid w:val="006E14E3"/>
    <w:rsid w:val="006E2A8F"/>
    <w:rsid w:val="006E5716"/>
    <w:rsid w:val="007302B3"/>
    <w:rsid w:val="00730733"/>
    <w:rsid w:val="007309A6"/>
    <w:rsid w:val="00730E3A"/>
    <w:rsid w:val="00736AAF"/>
    <w:rsid w:val="00747D86"/>
    <w:rsid w:val="00756FCC"/>
    <w:rsid w:val="00765B2A"/>
    <w:rsid w:val="00783A34"/>
    <w:rsid w:val="007864F3"/>
    <w:rsid w:val="007C6B52"/>
    <w:rsid w:val="007D16C5"/>
    <w:rsid w:val="007E40A3"/>
    <w:rsid w:val="00814C50"/>
    <w:rsid w:val="00853807"/>
    <w:rsid w:val="00862FE4"/>
    <w:rsid w:val="0086389A"/>
    <w:rsid w:val="0087605E"/>
    <w:rsid w:val="008941AE"/>
    <w:rsid w:val="008B148D"/>
    <w:rsid w:val="008B1FEE"/>
    <w:rsid w:val="008E3D6E"/>
    <w:rsid w:val="00903370"/>
    <w:rsid w:val="00903C32"/>
    <w:rsid w:val="00916B16"/>
    <w:rsid w:val="00917044"/>
    <w:rsid w:val="009173B9"/>
    <w:rsid w:val="0093335D"/>
    <w:rsid w:val="0093613E"/>
    <w:rsid w:val="00943026"/>
    <w:rsid w:val="00966B81"/>
    <w:rsid w:val="0097481C"/>
    <w:rsid w:val="00977F79"/>
    <w:rsid w:val="00980206"/>
    <w:rsid w:val="0098541B"/>
    <w:rsid w:val="009A7ECE"/>
    <w:rsid w:val="009C7720"/>
    <w:rsid w:val="00A0635C"/>
    <w:rsid w:val="00A23AFA"/>
    <w:rsid w:val="00A31B3E"/>
    <w:rsid w:val="00A532F3"/>
    <w:rsid w:val="00A56E54"/>
    <w:rsid w:val="00A65783"/>
    <w:rsid w:val="00A8489E"/>
    <w:rsid w:val="00A864F6"/>
    <w:rsid w:val="00AB02A7"/>
    <w:rsid w:val="00AC29F3"/>
    <w:rsid w:val="00AC44F4"/>
    <w:rsid w:val="00B13F26"/>
    <w:rsid w:val="00B231E5"/>
    <w:rsid w:val="00B309DA"/>
    <w:rsid w:val="00B6283A"/>
    <w:rsid w:val="00B843E9"/>
    <w:rsid w:val="00BB7AF1"/>
    <w:rsid w:val="00BD0DC1"/>
    <w:rsid w:val="00C02B87"/>
    <w:rsid w:val="00C37E4A"/>
    <w:rsid w:val="00C4086D"/>
    <w:rsid w:val="00C46190"/>
    <w:rsid w:val="00C6680D"/>
    <w:rsid w:val="00C82F9C"/>
    <w:rsid w:val="00C833B1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6372E"/>
    <w:rsid w:val="00D70D02"/>
    <w:rsid w:val="00D770C7"/>
    <w:rsid w:val="00D86945"/>
    <w:rsid w:val="00D90290"/>
    <w:rsid w:val="00DC706A"/>
    <w:rsid w:val="00DD152F"/>
    <w:rsid w:val="00DE213F"/>
    <w:rsid w:val="00DF027C"/>
    <w:rsid w:val="00DF1B59"/>
    <w:rsid w:val="00E00A32"/>
    <w:rsid w:val="00E01581"/>
    <w:rsid w:val="00E22ACD"/>
    <w:rsid w:val="00E30240"/>
    <w:rsid w:val="00E33D06"/>
    <w:rsid w:val="00E620B0"/>
    <w:rsid w:val="00E81B40"/>
    <w:rsid w:val="00E8783F"/>
    <w:rsid w:val="00EA25E4"/>
    <w:rsid w:val="00EF555B"/>
    <w:rsid w:val="00F027BB"/>
    <w:rsid w:val="00F11DCF"/>
    <w:rsid w:val="00F162EA"/>
    <w:rsid w:val="00F31EC5"/>
    <w:rsid w:val="00F52D27"/>
    <w:rsid w:val="00F83527"/>
    <w:rsid w:val="00FD583F"/>
    <w:rsid w:val="00FD7488"/>
    <w:rsid w:val="00FE62A6"/>
    <w:rsid w:val="00FF16B4"/>
    <w:rsid w:val="00FF383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3E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47E7A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452F3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74422B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0C7236"/>
    <w:rsid w:val="00120223"/>
    <w:rsid w:val="00307B22"/>
    <w:rsid w:val="004840FB"/>
    <w:rsid w:val="00544BFB"/>
    <w:rsid w:val="005F7B05"/>
    <w:rsid w:val="006B60FC"/>
    <w:rsid w:val="006C7F3F"/>
    <w:rsid w:val="00702B32"/>
    <w:rsid w:val="0074422B"/>
    <w:rsid w:val="007600DE"/>
    <w:rsid w:val="00804A27"/>
    <w:rsid w:val="00907D9C"/>
    <w:rsid w:val="00951A57"/>
    <w:rsid w:val="00953A4F"/>
    <w:rsid w:val="00973DFD"/>
    <w:rsid w:val="009B4AC8"/>
    <w:rsid w:val="00AC50DE"/>
    <w:rsid w:val="00B40682"/>
    <w:rsid w:val="00B77316"/>
    <w:rsid w:val="00C537CA"/>
    <w:rsid w:val="00CC6D55"/>
    <w:rsid w:val="00D4719D"/>
    <w:rsid w:val="00DC44D7"/>
    <w:rsid w:val="00F2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267</TotalTime>
  <Pages>8</Pages>
  <Words>412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ISMAEL RUIZ JURADO</cp:lastModifiedBy>
  <cp:revision>44</cp:revision>
  <cp:lastPrinted>2023-10-22T11:22:00Z</cp:lastPrinted>
  <dcterms:created xsi:type="dcterms:W3CDTF">2023-02-15T16:33:00Z</dcterms:created>
  <dcterms:modified xsi:type="dcterms:W3CDTF">2024-02-11T12:24:00Z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