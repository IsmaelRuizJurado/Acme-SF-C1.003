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6EBF" w14:textId="658B3EA9" w:rsidR="00D077E9" w:rsidRPr="00814C50" w:rsidRDefault="00B13F26" w:rsidP="00D70D02">
      <w:pPr>
        <w:rPr>
          <w:noProof/>
        </w:rPr>
      </w:pPr>
      <w:r w:rsidRPr="00814C50">
        <w:rPr>
          <w:noProof/>
        </w:rPr>
        <w:drawing>
          <wp:anchor distT="0" distB="0" distL="114300" distR="114300" simplePos="0" relativeHeight="251658239" behindDoc="1" locked="0" layoutInCell="1" allowOverlap="1" wp14:anchorId="6F5C938C" wp14:editId="1BC4641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5669657"/>
            <wp:effectExtent l="0" t="0" r="3810" b="7620"/>
            <wp:wrapNone/>
            <wp:docPr id="11" name="Imagen 11" descr="ETS de Ingeniería Informática | Revista Universidad de Sev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TS de Ingeniería Informática | Revista Universidad de Sevil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6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814C5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20DE8F" wp14:editId="70D1FBE2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1C5DB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814C50" w14:paraId="67FDBDE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8D6C28" w14:textId="77777777" w:rsidR="00D077E9" w:rsidRPr="00814C50" w:rsidRDefault="00D077E9" w:rsidP="00AB02A7">
            <w:pPr>
              <w:rPr>
                <w:noProof/>
              </w:rPr>
            </w:pPr>
            <w:r w:rsidRPr="00814C50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1F24E76" wp14:editId="57B8EA78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DD3D88" w14:textId="3AE8735B" w:rsidR="00D077E9" w:rsidRDefault="00814C50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 xml:space="preserve">Informe </w:t>
                                  </w:r>
                                  <w:r w:rsidR="004F20DC">
                                    <w:rPr>
                                      <w:lang w:bidi="es-ES"/>
                                    </w:rPr>
                                    <w:t>de Planificación</w:t>
                                  </w:r>
                                  <w:r w:rsidR="00016075">
                                    <w:rPr>
                                      <w:lang w:bidi="es-ES"/>
                                    </w:rPr>
                                    <w:t xml:space="preserve"> y Progreso</w:t>
                                  </w:r>
                                </w:p>
                                <w:p w14:paraId="024F50FE" w14:textId="37E2D459" w:rsidR="00676D44" w:rsidRDefault="00676D44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</w:p>
                                <w:p w14:paraId="13F93D65" w14:textId="33F5B3CC" w:rsidR="00676D44" w:rsidRPr="00D86945" w:rsidRDefault="00676D44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F24E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01DD3D88" w14:textId="3AE8735B" w:rsidR="00D077E9" w:rsidRDefault="00814C50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 xml:space="preserve">Informe </w:t>
                            </w:r>
                            <w:r w:rsidR="004F20DC">
                              <w:rPr>
                                <w:lang w:bidi="es-ES"/>
                              </w:rPr>
                              <w:t>de Planificación</w:t>
                            </w:r>
                            <w:r w:rsidR="00016075">
                              <w:rPr>
                                <w:lang w:bidi="es-ES"/>
                              </w:rPr>
                              <w:t xml:space="preserve"> y Progreso</w:t>
                            </w:r>
                          </w:p>
                          <w:p w14:paraId="024F50FE" w14:textId="37E2D459" w:rsidR="00676D44" w:rsidRDefault="00676D44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</w:p>
                          <w:p w14:paraId="13F93D65" w14:textId="33F5B3CC" w:rsidR="00676D44" w:rsidRPr="00D86945" w:rsidRDefault="00676D44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7AFB0B" w14:textId="77777777" w:rsidR="00D077E9" w:rsidRPr="00814C50" w:rsidRDefault="00D077E9" w:rsidP="00AB02A7">
            <w:pPr>
              <w:rPr>
                <w:noProof/>
              </w:rPr>
            </w:pPr>
            <w:r w:rsidRPr="00814C50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C07E31F" wp14:editId="05A0FAD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166947C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814C50" w14:paraId="7B09F4EB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6ADF6C" w14:textId="70521759" w:rsidR="00D077E9" w:rsidRPr="00814C50" w:rsidRDefault="00676D44" w:rsidP="00AB02A7">
            <w:pPr>
              <w:rPr>
                <w:noProof/>
              </w:rPr>
            </w:pPr>
            <w:r w:rsidRPr="00814C50">
              <w:rPr>
                <w:rStyle w:val="SubttuloCar"/>
                <w:b w:val="0"/>
                <w:noProof/>
                <w:lang w:bidi="es-E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16F303A" wp14:editId="0EEF973E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288290</wp:posOffset>
                      </wp:positionV>
                      <wp:extent cx="3543300" cy="382905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382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55F5D1" w14:textId="50FC28CC" w:rsidR="00676D44" w:rsidRDefault="004F20DC">
                                  <w:r>
                                    <w:t>Estudiante #</w:t>
                                  </w:r>
                                  <w:r w:rsidR="00016075">
                                    <w:t>1</w:t>
                                  </w:r>
                                  <w:r w:rsidR="00676D44">
                                    <w:t>:</w:t>
                                  </w:r>
                                </w:p>
                                <w:p w14:paraId="08B1A12B" w14:textId="736C053A" w:rsidR="00676D44" w:rsidRDefault="00676D44" w:rsidP="004F20DC">
                                  <w:pPr>
                                    <w:pStyle w:val="Prrafodelista"/>
                                  </w:pPr>
                                  <w:r>
                                    <w:t>Ismael Ruiz Jurado</w:t>
                                  </w:r>
                                </w:p>
                                <w:p w14:paraId="1C856BC6" w14:textId="77E316C0" w:rsidR="00347E7A" w:rsidRDefault="00676D44" w:rsidP="004F20DC">
                                  <w:pPr>
                                    <w:pStyle w:val="Prrafodelista"/>
                                  </w:pPr>
                                  <w:r>
                                    <w:t>(</w:t>
                                  </w:r>
                                  <w:r w:rsidR="00B13F26">
                                    <w:t>ismruijur@alum.us.es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F303A" id="Cuadro de texto 2" o:spid="_x0000_s1027" type="#_x0000_t202" style="position:absolute;margin-left:1.2pt;margin-top:22.7pt;width:279pt;height:30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" stroked="f">
                      <v:textbox>
                        <w:txbxContent>
                          <w:p w14:paraId="0655F5D1" w14:textId="50FC28CC" w:rsidR="00676D44" w:rsidRDefault="004F20DC">
                            <w:r>
                              <w:t>Estudiante #</w:t>
                            </w:r>
                            <w:r w:rsidR="00016075">
                              <w:t>1</w:t>
                            </w:r>
                            <w:r w:rsidR="00676D44">
                              <w:t>:</w:t>
                            </w:r>
                          </w:p>
                          <w:p w14:paraId="08B1A12B" w14:textId="736C053A" w:rsidR="00676D44" w:rsidRDefault="00676D44" w:rsidP="004F20DC">
                            <w:pPr>
                              <w:pStyle w:val="Prrafodelista"/>
                            </w:pPr>
                            <w:r>
                              <w:t>Ismael Ruiz Jurado</w:t>
                            </w:r>
                          </w:p>
                          <w:p w14:paraId="1C856BC6" w14:textId="77E316C0" w:rsidR="00347E7A" w:rsidRDefault="00676D44" w:rsidP="004F20DC">
                            <w:pPr>
                              <w:pStyle w:val="Prrafodelista"/>
                            </w:pPr>
                            <w:r>
                              <w:t>(</w:t>
                            </w:r>
                            <w:r w:rsidR="00B13F26">
                              <w:t>ismruijur@alum.us.es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D077E9" w:rsidRPr="00814C50" w14:paraId="5F67153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05CE89" w14:textId="66124C86" w:rsidR="00D077E9" w:rsidRPr="00814C50" w:rsidRDefault="00016075" w:rsidP="00AB02A7">
            <w:pPr>
              <w:rPr>
                <w:noProof/>
              </w:rPr>
            </w:pPr>
            <w:r>
              <w:rPr>
                <w:noProof/>
              </w:rPr>
              <w:t>16</w:t>
            </w:r>
            <w:r w:rsidR="006B0F82" w:rsidRPr="00814C50">
              <w:rPr>
                <w:noProof/>
              </w:rPr>
              <w:t>-</w:t>
            </w:r>
            <w:r>
              <w:rPr>
                <w:noProof/>
              </w:rPr>
              <w:t>02</w:t>
            </w:r>
            <w:r w:rsidR="006B0F82" w:rsidRPr="00814C50">
              <w:rPr>
                <w:noProof/>
              </w:rPr>
              <w:t>-202</w:t>
            </w:r>
            <w:r>
              <w:rPr>
                <w:noProof/>
              </w:rPr>
              <w:t>4</w:t>
            </w:r>
          </w:p>
          <w:p w14:paraId="21D13EA7" w14:textId="77777777" w:rsidR="00D077E9" w:rsidRPr="00814C50" w:rsidRDefault="00D077E9" w:rsidP="00AB02A7">
            <w:pPr>
              <w:rPr>
                <w:noProof/>
                <w:sz w:val="10"/>
                <w:szCs w:val="10"/>
              </w:rPr>
            </w:pPr>
            <w:r w:rsidRPr="00814C50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BC32D1F" wp14:editId="59A6C82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5FF0972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35D612F" w14:textId="77777777" w:rsidR="00D077E9" w:rsidRPr="00814C50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0664414" w14:textId="77777777" w:rsidR="00D077E9" w:rsidRPr="00814C50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EA4C8" w14:textId="4EB320C7" w:rsidR="00D077E9" w:rsidRPr="00814C50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2EDC8ACA848E4CE0A8197C07B3722D0F"/>
                </w:placeholder>
                <w15:appearance w15:val="hidden"/>
              </w:sdtPr>
              <w:sdtContent>
                <w:r w:rsidR="00814C50">
                  <w:rPr>
                    <w:noProof/>
                  </w:rPr>
                  <w:t>Grupo</w:t>
                </w:r>
                <w:r w:rsidR="00676D44" w:rsidRPr="00814C50">
                  <w:rPr>
                    <w:noProof/>
                  </w:rPr>
                  <w:t xml:space="preserve">: </w:t>
                </w:r>
                <w:r w:rsidR="00016075">
                  <w:rPr>
                    <w:noProof/>
                  </w:rPr>
                  <w:t>C1.003</w:t>
                </w:r>
              </w:sdtContent>
            </w:sdt>
          </w:p>
          <w:p w14:paraId="3CBDFB86" w14:textId="5C8EBACA" w:rsidR="00D077E9" w:rsidRPr="00814C50" w:rsidRDefault="00814C50" w:rsidP="00AB02A7">
            <w:pPr>
              <w:rPr>
                <w:noProof/>
                <w:sz w:val="10"/>
                <w:szCs w:val="10"/>
              </w:rPr>
            </w:pPr>
            <w:r>
              <w:t>Repositorio</w:t>
            </w:r>
            <w:r w:rsidR="00676D44" w:rsidRPr="00814C50">
              <w:t xml:space="preserve">:  </w:t>
            </w:r>
            <w:r w:rsidR="00016075">
              <w:t xml:space="preserve"> </w:t>
            </w:r>
            <w:r w:rsidR="00016075" w:rsidRPr="00016075">
              <w:t>https://github.com/IsmaelRuizJurado/Acme-SF-D01</w:t>
            </w:r>
          </w:p>
        </w:tc>
      </w:tr>
    </w:tbl>
    <w:p w14:paraId="2C577B45" w14:textId="17560856" w:rsidR="006B0F82" w:rsidRPr="00814C50" w:rsidRDefault="006B0F82" w:rsidP="00AB02A7">
      <w:pPr>
        <w:spacing w:after="200"/>
        <w:rPr>
          <w:noProof/>
        </w:rPr>
      </w:pPr>
      <w:r w:rsidRPr="00814C50">
        <w:rPr>
          <w:noProof/>
        </w:rPr>
        <w:drawing>
          <wp:anchor distT="0" distB="0" distL="114300" distR="114300" simplePos="0" relativeHeight="251664384" behindDoc="0" locked="0" layoutInCell="1" allowOverlap="1" wp14:anchorId="677F8553" wp14:editId="07688A56">
            <wp:simplePos x="0" y="0"/>
            <wp:positionH relativeFrom="column">
              <wp:posOffset>3939540</wp:posOffset>
            </wp:positionH>
            <wp:positionV relativeFrom="paragraph">
              <wp:posOffset>7633335</wp:posOffset>
            </wp:positionV>
            <wp:extent cx="2752725" cy="366510"/>
            <wp:effectExtent l="190500" t="190500" r="161925" b="147955"/>
            <wp:wrapNone/>
            <wp:docPr id="13" name="Imagen 13" descr="Logo ETS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ETSI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6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4C5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3308EC" wp14:editId="7A01D85B">
                <wp:simplePos x="0" y="0"/>
                <wp:positionH relativeFrom="column">
                  <wp:posOffset>-746760</wp:posOffset>
                </wp:positionH>
                <wp:positionV relativeFrom="page">
                  <wp:posOffset>5648325</wp:posOffset>
                </wp:positionV>
                <wp:extent cx="7760970" cy="5038725"/>
                <wp:effectExtent l="0" t="0" r="0" b="952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0387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3EC673C" id="Rectángulo 2" o:spid="_x0000_s1026" alt="rectángulo de color" style="position:absolute;margin-left:-58.8pt;margin-top:444.75pt;width:611.1pt;height:396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" fillcolor="#34aba2 [3206]" stroked="f" strokeweight="2pt">
                <w10:wrap anchory="page"/>
              </v:rect>
            </w:pict>
          </mc:Fallback>
        </mc:AlternateContent>
      </w:r>
    </w:p>
    <w:p w14:paraId="5A8A8589" w14:textId="77777777" w:rsidR="006B0F82" w:rsidRPr="00814C50" w:rsidRDefault="006B0F82">
      <w:pPr>
        <w:spacing w:after="200"/>
        <w:rPr>
          <w:noProof/>
        </w:rPr>
      </w:pPr>
      <w:r w:rsidRPr="00814C50">
        <w:rPr>
          <w:noProof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8785808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DFA0FB" w14:textId="65CDA8E2" w:rsidR="00653004" w:rsidRPr="00814C50" w:rsidRDefault="00814C50">
          <w:pPr>
            <w:pStyle w:val="TtuloTDC"/>
            <w:rPr>
              <w:rStyle w:val="Ttulo1Car"/>
            </w:rPr>
          </w:pPr>
          <w:r w:rsidRPr="00814C50">
            <w:rPr>
              <w:rStyle w:val="Ttulo1Car"/>
            </w:rPr>
            <w:t>Tabla de Contenidos</w:t>
          </w:r>
        </w:p>
        <w:p w14:paraId="03FABF68" w14:textId="77777777" w:rsidR="00370A5C" w:rsidRPr="00814C50" w:rsidRDefault="00370A5C" w:rsidP="00370A5C">
          <w:pPr>
            <w:rPr>
              <w:lang w:eastAsia="ja-JP"/>
            </w:rPr>
          </w:pPr>
        </w:p>
        <w:p w14:paraId="194D2D97" w14:textId="2E6D7B4F" w:rsidR="00016075" w:rsidRDefault="0065300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r w:rsidRPr="00814C50">
            <w:rPr>
              <w:color w:val="auto"/>
            </w:rPr>
            <w:fldChar w:fldCharType="begin"/>
          </w:r>
          <w:r w:rsidRPr="00814C50">
            <w:rPr>
              <w:color w:val="auto"/>
            </w:rPr>
            <w:instrText xml:space="preserve"> TOC \o "1-3" \h \z \u </w:instrText>
          </w:r>
          <w:r w:rsidRPr="00814C50">
            <w:rPr>
              <w:color w:val="auto"/>
            </w:rPr>
            <w:fldChar w:fldCharType="separate"/>
          </w:r>
          <w:hyperlink w:anchor="_Toc158551252" w:history="1">
            <w:r w:rsidR="00016075" w:rsidRPr="00951D19">
              <w:rPr>
                <w:rStyle w:val="Hipervnculo"/>
                <w:noProof/>
              </w:rPr>
              <w:t>Resumen Ejecutivo</w:t>
            </w:r>
            <w:r w:rsidR="00016075">
              <w:rPr>
                <w:noProof/>
                <w:webHidden/>
              </w:rPr>
              <w:tab/>
            </w:r>
            <w:r w:rsidR="00016075">
              <w:rPr>
                <w:noProof/>
                <w:webHidden/>
              </w:rPr>
              <w:fldChar w:fldCharType="begin"/>
            </w:r>
            <w:r w:rsidR="00016075">
              <w:rPr>
                <w:noProof/>
                <w:webHidden/>
              </w:rPr>
              <w:instrText xml:space="preserve"> PAGEREF _Toc158551252 \h </w:instrText>
            </w:r>
            <w:r w:rsidR="00016075">
              <w:rPr>
                <w:noProof/>
                <w:webHidden/>
              </w:rPr>
            </w:r>
            <w:r w:rsidR="00016075">
              <w:rPr>
                <w:noProof/>
                <w:webHidden/>
              </w:rPr>
              <w:fldChar w:fldCharType="separate"/>
            </w:r>
            <w:r w:rsidR="00016075">
              <w:rPr>
                <w:noProof/>
                <w:webHidden/>
              </w:rPr>
              <w:t>3</w:t>
            </w:r>
            <w:r w:rsidR="00016075">
              <w:rPr>
                <w:noProof/>
                <w:webHidden/>
              </w:rPr>
              <w:fldChar w:fldCharType="end"/>
            </w:r>
          </w:hyperlink>
        </w:p>
        <w:p w14:paraId="40DAC8FB" w14:textId="57A4CAA9" w:rsidR="00016075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551253" w:history="1">
            <w:r w:rsidR="00016075" w:rsidRPr="00951D19">
              <w:rPr>
                <w:rStyle w:val="Hipervnculo"/>
                <w:noProof/>
              </w:rPr>
              <w:t>Historial de Versiones</w:t>
            </w:r>
            <w:r w:rsidR="00016075">
              <w:rPr>
                <w:noProof/>
                <w:webHidden/>
              </w:rPr>
              <w:tab/>
            </w:r>
            <w:r w:rsidR="00016075">
              <w:rPr>
                <w:noProof/>
                <w:webHidden/>
              </w:rPr>
              <w:fldChar w:fldCharType="begin"/>
            </w:r>
            <w:r w:rsidR="00016075">
              <w:rPr>
                <w:noProof/>
                <w:webHidden/>
              </w:rPr>
              <w:instrText xml:space="preserve"> PAGEREF _Toc158551253 \h </w:instrText>
            </w:r>
            <w:r w:rsidR="00016075">
              <w:rPr>
                <w:noProof/>
                <w:webHidden/>
              </w:rPr>
            </w:r>
            <w:r w:rsidR="00016075">
              <w:rPr>
                <w:noProof/>
                <w:webHidden/>
              </w:rPr>
              <w:fldChar w:fldCharType="separate"/>
            </w:r>
            <w:r w:rsidR="00016075">
              <w:rPr>
                <w:noProof/>
                <w:webHidden/>
              </w:rPr>
              <w:t>4</w:t>
            </w:r>
            <w:r w:rsidR="00016075">
              <w:rPr>
                <w:noProof/>
                <w:webHidden/>
              </w:rPr>
              <w:fldChar w:fldCharType="end"/>
            </w:r>
          </w:hyperlink>
        </w:p>
        <w:p w14:paraId="245D17D5" w14:textId="5EB0B423" w:rsidR="00016075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551254" w:history="1">
            <w:r w:rsidR="00016075" w:rsidRPr="00951D19">
              <w:rPr>
                <w:rStyle w:val="Hipervnculo"/>
                <w:noProof/>
              </w:rPr>
              <w:t>Introducción</w:t>
            </w:r>
            <w:r w:rsidR="00016075">
              <w:rPr>
                <w:noProof/>
                <w:webHidden/>
              </w:rPr>
              <w:tab/>
            </w:r>
            <w:r w:rsidR="00016075">
              <w:rPr>
                <w:noProof/>
                <w:webHidden/>
              </w:rPr>
              <w:fldChar w:fldCharType="begin"/>
            </w:r>
            <w:r w:rsidR="00016075">
              <w:rPr>
                <w:noProof/>
                <w:webHidden/>
              </w:rPr>
              <w:instrText xml:space="preserve"> PAGEREF _Toc158551254 \h </w:instrText>
            </w:r>
            <w:r w:rsidR="00016075">
              <w:rPr>
                <w:noProof/>
                <w:webHidden/>
              </w:rPr>
            </w:r>
            <w:r w:rsidR="00016075">
              <w:rPr>
                <w:noProof/>
                <w:webHidden/>
              </w:rPr>
              <w:fldChar w:fldCharType="separate"/>
            </w:r>
            <w:r w:rsidR="00016075">
              <w:rPr>
                <w:noProof/>
                <w:webHidden/>
              </w:rPr>
              <w:t>5</w:t>
            </w:r>
            <w:r w:rsidR="00016075">
              <w:rPr>
                <w:noProof/>
                <w:webHidden/>
              </w:rPr>
              <w:fldChar w:fldCharType="end"/>
            </w:r>
          </w:hyperlink>
        </w:p>
        <w:p w14:paraId="22680745" w14:textId="3789B306" w:rsidR="00016075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551255" w:history="1">
            <w:r w:rsidR="00016075" w:rsidRPr="00951D19">
              <w:rPr>
                <w:rStyle w:val="Hipervnculo"/>
                <w:noProof/>
              </w:rPr>
              <w:t>Contenidos</w:t>
            </w:r>
            <w:r w:rsidR="00016075">
              <w:rPr>
                <w:noProof/>
                <w:webHidden/>
              </w:rPr>
              <w:tab/>
            </w:r>
            <w:r w:rsidR="00016075">
              <w:rPr>
                <w:noProof/>
                <w:webHidden/>
              </w:rPr>
              <w:fldChar w:fldCharType="begin"/>
            </w:r>
            <w:r w:rsidR="00016075">
              <w:rPr>
                <w:noProof/>
                <w:webHidden/>
              </w:rPr>
              <w:instrText xml:space="preserve"> PAGEREF _Toc158551255 \h </w:instrText>
            </w:r>
            <w:r w:rsidR="00016075">
              <w:rPr>
                <w:noProof/>
                <w:webHidden/>
              </w:rPr>
            </w:r>
            <w:r w:rsidR="00016075">
              <w:rPr>
                <w:noProof/>
                <w:webHidden/>
              </w:rPr>
              <w:fldChar w:fldCharType="separate"/>
            </w:r>
            <w:r w:rsidR="00016075">
              <w:rPr>
                <w:noProof/>
                <w:webHidden/>
              </w:rPr>
              <w:t>6</w:t>
            </w:r>
            <w:r w:rsidR="00016075">
              <w:rPr>
                <w:noProof/>
                <w:webHidden/>
              </w:rPr>
              <w:fldChar w:fldCharType="end"/>
            </w:r>
          </w:hyperlink>
        </w:p>
        <w:p w14:paraId="0BEBA116" w14:textId="18C4FB08" w:rsidR="00016075" w:rsidRDefault="00000000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551256" w:history="1">
            <w:r w:rsidR="00016075" w:rsidRPr="00951D19">
              <w:rPr>
                <w:rStyle w:val="Hipervnculo"/>
                <w:bCs/>
                <w:noProof/>
              </w:rPr>
              <w:t>Planificación</w:t>
            </w:r>
            <w:r w:rsidR="00016075">
              <w:rPr>
                <w:noProof/>
                <w:webHidden/>
              </w:rPr>
              <w:tab/>
            </w:r>
            <w:r w:rsidR="00016075">
              <w:rPr>
                <w:noProof/>
                <w:webHidden/>
              </w:rPr>
              <w:fldChar w:fldCharType="begin"/>
            </w:r>
            <w:r w:rsidR="00016075">
              <w:rPr>
                <w:noProof/>
                <w:webHidden/>
              </w:rPr>
              <w:instrText xml:space="preserve"> PAGEREF _Toc158551256 \h </w:instrText>
            </w:r>
            <w:r w:rsidR="00016075">
              <w:rPr>
                <w:noProof/>
                <w:webHidden/>
              </w:rPr>
            </w:r>
            <w:r w:rsidR="00016075">
              <w:rPr>
                <w:noProof/>
                <w:webHidden/>
              </w:rPr>
              <w:fldChar w:fldCharType="separate"/>
            </w:r>
            <w:r w:rsidR="00016075">
              <w:rPr>
                <w:noProof/>
                <w:webHidden/>
              </w:rPr>
              <w:t>6</w:t>
            </w:r>
            <w:r w:rsidR="00016075">
              <w:rPr>
                <w:noProof/>
                <w:webHidden/>
              </w:rPr>
              <w:fldChar w:fldCharType="end"/>
            </w:r>
          </w:hyperlink>
        </w:p>
        <w:p w14:paraId="698F7340" w14:textId="457C86F1" w:rsidR="00016075" w:rsidRDefault="00000000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551257" w:history="1">
            <w:r w:rsidR="00016075" w:rsidRPr="00951D19">
              <w:rPr>
                <w:rStyle w:val="Hipervnculo"/>
                <w:bCs/>
                <w:noProof/>
              </w:rPr>
              <w:t>Progreso</w:t>
            </w:r>
            <w:r w:rsidR="00016075">
              <w:rPr>
                <w:noProof/>
                <w:webHidden/>
              </w:rPr>
              <w:tab/>
            </w:r>
            <w:r w:rsidR="00016075">
              <w:rPr>
                <w:noProof/>
                <w:webHidden/>
              </w:rPr>
              <w:fldChar w:fldCharType="begin"/>
            </w:r>
            <w:r w:rsidR="00016075">
              <w:rPr>
                <w:noProof/>
                <w:webHidden/>
              </w:rPr>
              <w:instrText xml:space="preserve"> PAGEREF _Toc158551257 \h </w:instrText>
            </w:r>
            <w:r w:rsidR="00016075">
              <w:rPr>
                <w:noProof/>
                <w:webHidden/>
              </w:rPr>
            </w:r>
            <w:r w:rsidR="00016075">
              <w:rPr>
                <w:noProof/>
                <w:webHidden/>
              </w:rPr>
              <w:fldChar w:fldCharType="separate"/>
            </w:r>
            <w:r w:rsidR="00016075">
              <w:rPr>
                <w:noProof/>
                <w:webHidden/>
              </w:rPr>
              <w:t>7</w:t>
            </w:r>
            <w:r w:rsidR="00016075">
              <w:rPr>
                <w:noProof/>
                <w:webHidden/>
              </w:rPr>
              <w:fldChar w:fldCharType="end"/>
            </w:r>
          </w:hyperlink>
        </w:p>
        <w:p w14:paraId="3F45492C" w14:textId="1ED415F9" w:rsidR="00016075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551258" w:history="1">
            <w:r w:rsidR="00016075" w:rsidRPr="00951D19">
              <w:rPr>
                <w:rStyle w:val="Hipervnculo"/>
                <w:noProof/>
              </w:rPr>
              <w:t>Conclusiones</w:t>
            </w:r>
            <w:r w:rsidR="00016075">
              <w:rPr>
                <w:noProof/>
                <w:webHidden/>
              </w:rPr>
              <w:tab/>
            </w:r>
            <w:r w:rsidR="00016075">
              <w:rPr>
                <w:noProof/>
                <w:webHidden/>
              </w:rPr>
              <w:fldChar w:fldCharType="begin"/>
            </w:r>
            <w:r w:rsidR="00016075">
              <w:rPr>
                <w:noProof/>
                <w:webHidden/>
              </w:rPr>
              <w:instrText xml:space="preserve"> PAGEREF _Toc158551258 \h </w:instrText>
            </w:r>
            <w:r w:rsidR="00016075">
              <w:rPr>
                <w:noProof/>
                <w:webHidden/>
              </w:rPr>
            </w:r>
            <w:r w:rsidR="00016075">
              <w:rPr>
                <w:noProof/>
                <w:webHidden/>
              </w:rPr>
              <w:fldChar w:fldCharType="separate"/>
            </w:r>
            <w:r w:rsidR="00016075">
              <w:rPr>
                <w:noProof/>
                <w:webHidden/>
              </w:rPr>
              <w:t>8</w:t>
            </w:r>
            <w:r w:rsidR="00016075">
              <w:rPr>
                <w:noProof/>
                <w:webHidden/>
              </w:rPr>
              <w:fldChar w:fldCharType="end"/>
            </w:r>
          </w:hyperlink>
        </w:p>
        <w:p w14:paraId="6014FE8A" w14:textId="6421A260" w:rsidR="00016075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551259" w:history="1">
            <w:r w:rsidR="00016075" w:rsidRPr="00951D19">
              <w:rPr>
                <w:rStyle w:val="Hipervnculo"/>
                <w:noProof/>
              </w:rPr>
              <w:t>Bibliografía</w:t>
            </w:r>
            <w:r w:rsidR="00016075">
              <w:rPr>
                <w:noProof/>
                <w:webHidden/>
              </w:rPr>
              <w:tab/>
            </w:r>
            <w:r w:rsidR="00016075">
              <w:rPr>
                <w:noProof/>
                <w:webHidden/>
              </w:rPr>
              <w:fldChar w:fldCharType="begin"/>
            </w:r>
            <w:r w:rsidR="00016075">
              <w:rPr>
                <w:noProof/>
                <w:webHidden/>
              </w:rPr>
              <w:instrText xml:space="preserve"> PAGEREF _Toc158551259 \h </w:instrText>
            </w:r>
            <w:r w:rsidR="00016075">
              <w:rPr>
                <w:noProof/>
                <w:webHidden/>
              </w:rPr>
            </w:r>
            <w:r w:rsidR="00016075">
              <w:rPr>
                <w:noProof/>
                <w:webHidden/>
              </w:rPr>
              <w:fldChar w:fldCharType="separate"/>
            </w:r>
            <w:r w:rsidR="00016075">
              <w:rPr>
                <w:noProof/>
                <w:webHidden/>
              </w:rPr>
              <w:t>9</w:t>
            </w:r>
            <w:r w:rsidR="00016075">
              <w:rPr>
                <w:noProof/>
                <w:webHidden/>
              </w:rPr>
              <w:fldChar w:fldCharType="end"/>
            </w:r>
          </w:hyperlink>
        </w:p>
        <w:p w14:paraId="302F8E08" w14:textId="2075E102" w:rsidR="00653004" w:rsidRPr="00814C50" w:rsidRDefault="00653004">
          <w:r w:rsidRPr="00814C50">
            <w:rPr>
              <w:bCs/>
              <w:color w:val="auto"/>
            </w:rPr>
            <w:fldChar w:fldCharType="end"/>
          </w:r>
        </w:p>
      </w:sdtContent>
    </w:sdt>
    <w:p w14:paraId="07112AA6" w14:textId="54C02056" w:rsidR="00653004" w:rsidRPr="00814C50" w:rsidRDefault="00653004" w:rsidP="00653004">
      <w:pPr>
        <w:pStyle w:val="Ttulo"/>
      </w:pPr>
    </w:p>
    <w:p w14:paraId="25F73E64" w14:textId="77777777" w:rsidR="00653004" w:rsidRPr="00814C50" w:rsidRDefault="00653004">
      <w:pPr>
        <w:spacing w:after="200"/>
        <w:rPr>
          <w:rFonts w:asciiTheme="majorHAnsi" w:eastAsiaTheme="majorEastAsia" w:hAnsiTheme="majorHAnsi" w:cstheme="majorBidi"/>
          <w:bCs/>
          <w:noProof/>
          <w:sz w:val="56"/>
          <w:szCs w:val="56"/>
        </w:rPr>
      </w:pPr>
      <w:r w:rsidRPr="00814C50">
        <w:rPr>
          <w:noProof/>
          <w:sz w:val="56"/>
          <w:szCs w:val="56"/>
        </w:rPr>
        <w:br w:type="page"/>
      </w:r>
    </w:p>
    <w:p w14:paraId="022AEAA6" w14:textId="6813BECC" w:rsidR="00370A5C" w:rsidRPr="00814C50" w:rsidRDefault="00814C50" w:rsidP="00653004">
      <w:pPr>
        <w:pStyle w:val="Ttulo1"/>
        <w:rPr>
          <w:noProof/>
        </w:rPr>
      </w:pPr>
      <w:bookmarkStart w:id="0" w:name="_Toc158551252"/>
      <w:r w:rsidRPr="00814C50">
        <w:rPr>
          <w:noProof/>
        </w:rPr>
        <w:lastRenderedPageBreak/>
        <w:t>Resumen Ejecutivo</w:t>
      </w:r>
      <w:bookmarkEnd w:id="0"/>
    </w:p>
    <w:p w14:paraId="7E94A916" w14:textId="0701C611" w:rsidR="006B0F82" w:rsidRPr="005F484E" w:rsidRDefault="005F484E" w:rsidP="00370A5C">
      <w:pPr>
        <w:pStyle w:val="Contenido"/>
        <w:rPr>
          <w:noProof/>
          <w:color w:val="auto"/>
        </w:rPr>
      </w:pPr>
      <w:r w:rsidRPr="00F91DB0">
        <w:rPr>
          <w:noProof/>
          <w:color w:val="auto"/>
        </w:rPr>
        <w:t>En un informe de planificación</w:t>
      </w:r>
      <w:r w:rsidR="00016075">
        <w:rPr>
          <w:noProof/>
          <w:color w:val="auto"/>
        </w:rPr>
        <w:t xml:space="preserve"> y progreso</w:t>
      </w:r>
      <w:r w:rsidRPr="00F91DB0">
        <w:rPr>
          <w:noProof/>
          <w:color w:val="auto"/>
        </w:rPr>
        <w:t xml:space="preserve"> encontrará la lista de tareas requeridas para satisfacer los requisitos del </w:t>
      </w:r>
      <w:r w:rsidR="008B47A9">
        <w:rPr>
          <w:noProof/>
          <w:color w:val="auto"/>
        </w:rPr>
        <w:t>proyecto</w:t>
      </w:r>
      <w:r w:rsidRPr="00F91DB0">
        <w:rPr>
          <w:noProof/>
          <w:color w:val="auto"/>
        </w:rPr>
        <w:t xml:space="preserve"> de la asignatura, así como un presupuesto con el coste total requerido para llevarlas a cabo. </w:t>
      </w:r>
      <w:r w:rsidR="00016075">
        <w:rPr>
          <w:noProof/>
          <w:color w:val="auto"/>
        </w:rPr>
        <w:t>Además se proporcionan seguimientos para las tareas con sus indicadores de desempeño.</w:t>
      </w:r>
      <w:r w:rsidR="006B0F82" w:rsidRPr="00814C50">
        <w:rPr>
          <w:noProof/>
        </w:rPr>
        <w:br w:type="page"/>
      </w:r>
    </w:p>
    <w:p w14:paraId="479454FF" w14:textId="42A3B028" w:rsidR="00370A5C" w:rsidRPr="00814C50" w:rsidRDefault="00814C50" w:rsidP="00653004">
      <w:pPr>
        <w:pStyle w:val="Ttulo1"/>
        <w:rPr>
          <w:noProof/>
        </w:rPr>
      </w:pPr>
      <w:bookmarkStart w:id="1" w:name="_Toc158551253"/>
      <w:r w:rsidRPr="00814C50">
        <w:rPr>
          <w:noProof/>
        </w:rPr>
        <w:lastRenderedPageBreak/>
        <w:t>Historial de Versiones</w:t>
      </w:r>
      <w:bookmarkEnd w:id="1"/>
    </w:p>
    <w:p w14:paraId="64B3BCB8" w14:textId="01D4AA42" w:rsidR="00370A5C" w:rsidRPr="00814C50" w:rsidRDefault="00370A5C" w:rsidP="00370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tbl>
      <w:tblPr>
        <w:tblStyle w:val="Tablaconcuadrcula4-nfasis2"/>
        <w:tblW w:w="9988" w:type="dxa"/>
        <w:tblLook w:val="04A0" w:firstRow="1" w:lastRow="0" w:firstColumn="1" w:lastColumn="0" w:noHBand="0" w:noVBand="1"/>
      </w:tblPr>
      <w:tblGrid>
        <w:gridCol w:w="1729"/>
        <w:gridCol w:w="1772"/>
        <w:gridCol w:w="6487"/>
      </w:tblGrid>
      <w:tr w:rsidR="00C140A9" w:rsidRPr="00814C50" w14:paraId="61175BAB" w14:textId="77777777" w:rsidTr="005F3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0F9A0880" w14:textId="77777777" w:rsidR="00C140A9" w:rsidRPr="00980206" w:rsidRDefault="00C140A9" w:rsidP="005F369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</w:pPr>
            <w:r w:rsidRPr="00980206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>Versión</w:t>
            </w:r>
          </w:p>
        </w:tc>
        <w:tc>
          <w:tcPr>
            <w:tcW w:w="1772" w:type="dxa"/>
            <w:vAlign w:val="center"/>
            <w:hideMark/>
          </w:tcPr>
          <w:p w14:paraId="2344DAC3" w14:textId="77777777" w:rsidR="00C140A9" w:rsidRPr="00980206" w:rsidRDefault="00C140A9" w:rsidP="005F3691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980206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>Fecha</w:t>
            </w:r>
          </w:p>
        </w:tc>
        <w:tc>
          <w:tcPr>
            <w:tcW w:w="6487" w:type="dxa"/>
            <w:vAlign w:val="center"/>
            <w:hideMark/>
          </w:tcPr>
          <w:p w14:paraId="23893086" w14:textId="77777777" w:rsidR="00C140A9" w:rsidRPr="00980206" w:rsidRDefault="00C140A9" w:rsidP="005F3691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980206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>Descripción de los cambios</w:t>
            </w:r>
          </w:p>
        </w:tc>
      </w:tr>
      <w:tr w:rsidR="00C140A9" w:rsidRPr="00814C50" w14:paraId="5AB00442" w14:textId="77777777" w:rsidTr="005F3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5824AAE7" w14:textId="77777777" w:rsidR="00C140A9" w:rsidRPr="00016075" w:rsidRDefault="00C140A9" w:rsidP="005F369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</w:rPr>
            </w:pPr>
            <w:r w:rsidRPr="00016075">
              <w:rPr>
                <w:rStyle w:val="normaltextrun"/>
                <w:rFonts w:asciiTheme="minorHAnsi" w:eastAsiaTheme="majorEastAsia" w:hAnsiTheme="minorHAnsi" w:cstheme="minorHAnsi"/>
              </w:rPr>
              <w:t>V1.0</w:t>
            </w:r>
          </w:p>
        </w:tc>
        <w:tc>
          <w:tcPr>
            <w:tcW w:w="1772" w:type="dxa"/>
            <w:vAlign w:val="center"/>
          </w:tcPr>
          <w:p w14:paraId="11BD3C75" w14:textId="063A50B0" w:rsidR="00C140A9" w:rsidRPr="00016075" w:rsidRDefault="00016075" w:rsidP="005F3691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Theme="minorHAnsi" w:hAnsiTheme="minorHAnsi" w:cstheme="minorHAnsi"/>
              </w:rPr>
            </w:pPr>
            <w:r w:rsidRPr="00016075">
              <w:rPr>
                <w:rStyle w:val="eop"/>
                <w:rFonts w:asciiTheme="minorHAnsi" w:hAnsiTheme="minorHAnsi" w:cstheme="minorHAnsi"/>
              </w:rPr>
              <w:t>11</w:t>
            </w:r>
            <w:r w:rsidR="00C140A9" w:rsidRPr="00016075">
              <w:rPr>
                <w:rStyle w:val="eop"/>
                <w:rFonts w:asciiTheme="minorHAnsi" w:hAnsiTheme="minorHAnsi" w:cstheme="minorHAnsi"/>
              </w:rPr>
              <w:t>/</w:t>
            </w:r>
            <w:r w:rsidRPr="00016075">
              <w:rPr>
                <w:rStyle w:val="eop"/>
                <w:rFonts w:asciiTheme="minorHAnsi" w:hAnsiTheme="minorHAnsi" w:cstheme="minorHAnsi"/>
              </w:rPr>
              <w:t>02</w:t>
            </w:r>
            <w:r w:rsidR="00C140A9" w:rsidRPr="00016075">
              <w:rPr>
                <w:rStyle w:val="eop"/>
                <w:rFonts w:asciiTheme="minorHAnsi" w:hAnsiTheme="minorHAnsi" w:cstheme="minorHAnsi"/>
              </w:rPr>
              <w:t>/202</w:t>
            </w:r>
            <w:r w:rsidRPr="00016075">
              <w:rPr>
                <w:rStyle w:val="eop"/>
                <w:rFonts w:asciiTheme="minorHAnsi" w:hAnsiTheme="minorHAnsi" w:cstheme="minorHAnsi"/>
              </w:rPr>
              <w:t>4</w:t>
            </w:r>
          </w:p>
        </w:tc>
        <w:tc>
          <w:tcPr>
            <w:tcW w:w="6487" w:type="dxa"/>
            <w:vAlign w:val="center"/>
          </w:tcPr>
          <w:p w14:paraId="23C5147F" w14:textId="6743FC4E" w:rsidR="00C140A9" w:rsidRPr="00016075" w:rsidRDefault="00C140A9" w:rsidP="005F3691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16075">
              <w:rPr>
                <w:rFonts w:asciiTheme="minorHAnsi" w:hAnsiTheme="minorHAnsi" w:cstheme="minorHAnsi"/>
              </w:rPr>
              <w:t>Creación del documento</w:t>
            </w:r>
          </w:p>
        </w:tc>
      </w:tr>
      <w:tr w:rsidR="00571250" w:rsidRPr="00814C50" w14:paraId="662D9FC0" w14:textId="77777777" w:rsidTr="005F3691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16BEDA6C" w14:textId="2DCF2C07" w:rsidR="00571250" w:rsidRPr="00016075" w:rsidRDefault="00571250" w:rsidP="0057125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</w:rPr>
            </w:pPr>
            <w:r w:rsidRPr="00016075">
              <w:rPr>
                <w:rStyle w:val="normaltextrun"/>
                <w:rFonts w:asciiTheme="minorHAnsi" w:eastAsiaTheme="majorEastAsia" w:hAnsiTheme="minorHAnsi" w:cstheme="minorHAnsi"/>
              </w:rPr>
              <w:t>V</w:t>
            </w:r>
            <w:r w:rsidR="00016075" w:rsidRPr="00016075">
              <w:rPr>
                <w:rStyle w:val="normaltextrun"/>
                <w:rFonts w:asciiTheme="minorHAnsi" w:eastAsiaTheme="majorEastAsia" w:hAnsiTheme="minorHAnsi" w:cstheme="minorHAnsi"/>
              </w:rPr>
              <w:t>1</w:t>
            </w:r>
            <w:r w:rsidRPr="00016075">
              <w:rPr>
                <w:rStyle w:val="normaltextrun"/>
                <w:rFonts w:asciiTheme="minorHAnsi" w:eastAsiaTheme="majorEastAsia" w:hAnsiTheme="minorHAnsi" w:cstheme="minorHAnsi"/>
              </w:rPr>
              <w:t>.</w:t>
            </w:r>
            <w:r w:rsidR="00016075" w:rsidRPr="00016075">
              <w:rPr>
                <w:rStyle w:val="normaltextrun"/>
                <w:rFonts w:asciiTheme="minorHAnsi" w:eastAsiaTheme="majorEastAsia" w:hAnsiTheme="minorHAnsi" w:cstheme="minorHAnsi"/>
              </w:rPr>
              <w:t>1</w:t>
            </w:r>
          </w:p>
        </w:tc>
        <w:tc>
          <w:tcPr>
            <w:tcW w:w="1772" w:type="dxa"/>
            <w:vAlign w:val="center"/>
          </w:tcPr>
          <w:p w14:paraId="32CE268B" w14:textId="3B5A5BCE" w:rsidR="00571250" w:rsidRPr="00016075" w:rsidRDefault="00016075" w:rsidP="0057125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Theme="minorHAnsi" w:hAnsiTheme="minorHAnsi" w:cstheme="minorHAnsi"/>
              </w:rPr>
            </w:pPr>
            <w:r w:rsidRPr="00016075">
              <w:rPr>
                <w:rStyle w:val="eop"/>
                <w:rFonts w:asciiTheme="minorHAnsi" w:hAnsiTheme="minorHAnsi" w:cstheme="minorHAnsi"/>
              </w:rPr>
              <w:t>15</w:t>
            </w:r>
            <w:r w:rsidR="00571250" w:rsidRPr="00016075">
              <w:rPr>
                <w:rStyle w:val="eop"/>
                <w:rFonts w:asciiTheme="minorHAnsi" w:hAnsiTheme="minorHAnsi" w:cstheme="minorHAnsi"/>
              </w:rPr>
              <w:t>/0</w:t>
            </w:r>
            <w:r w:rsidRPr="00016075">
              <w:rPr>
                <w:rStyle w:val="eop"/>
                <w:rFonts w:asciiTheme="minorHAnsi" w:hAnsiTheme="minorHAnsi" w:cstheme="minorHAnsi"/>
              </w:rPr>
              <w:t>2</w:t>
            </w:r>
            <w:r w:rsidR="00571250" w:rsidRPr="00016075">
              <w:rPr>
                <w:rStyle w:val="eop"/>
                <w:rFonts w:asciiTheme="minorHAnsi" w:hAnsiTheme="minorHAnsi" w:cstheme="minorHAnsi"/>
              </w:rPr>
              <w:t>/202</w:t>
            </w:r>
            <w:r w:rsidRPr="00016075">
              <w:rPr>
                <w:rStyle w:val="eop"/>
                <w:rFonts w:asciiTheme="minorHAnsi" w:hAnsiTheme="minorHAnsi" w:cstheme="minorHAnsi"/>
              </w:rPr>
              <w:t>4</w:t>
            </w:r>
          </w:p>
        </w:tc>
        <w:tc>
          <w:tcPr>
            <w:tcW w:w="6487" w:type="dxa"/>
            <w:vAlign w:val="center"/>
          </w:tcPr>
          <w:p w14:paraId="29A97D03" w14:textId="2F3395E3" w:rsidR="00571250" w:rsidRPr="00016075" w:rsidRDefault="00016075" w:rsidP="00571250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16075">
              <w:rPr>
                <w:rFonts w:asciiTheme="minorHAnsi" w:hAnsiTheme="minorHAnsi" w:cstheme="minorHAnsi"/>
              </w:rPr>
              <w:t>Revisión D01</w:t>
            </w:r>
          </w:p>
        </w:tc>
      </w:tr>
    </w:tbl>
    <w:p w14:paraId="4C4B6909" w14:textId="059C1054" w:rsidR="006B0F82" w:rsidRPr="00814C50" w:rsidRDefault="00370A5C" w:rsidP="00370A5C">
      <w:pPr>
        <w:pStyle w:val="Contenido"/>
        <w:rPr>
          <w:noProof/>
        </w:rPr>
      </w:pPr>
      <w:r w:rsidRPr="00814C50">
        <w:rPr>
          <w:noProof/>
        </w:rPr>
        <w:t xml:space="preserve"> </w:t>
      </w:r>
      <w:r w:rsidR="006B0F82" w:rsidRPr="00814C50">
        <w:rPr>
          <w:noProof/>
        </w:rPr>
        <w:br w:type="page"/>
      </w:r>
    </w:p>
    <w:p w14:paraId="1F983712" w14:textId="01926B43" w:rsidR="00E01581" w:rsidRPr="00814C50" w:rsidRDefault="006B0F82" w:rsidP="00653004">
      <w:pPr>
        <w:pStyle w:val="Ttulo1"/>
        <w:rPr>
          <w:noProof/>
        </w:rPr>
      </w:pPr>
      <w:bookmarkStart w:id="2" w:name="_Toc158551254"/>
      <w:r w:rsidRPr="00814C50">
        <w:rPr>
          <w:noProof/>
        </w:rPr>
        <w:lastRenderedPageBreak/>
        <w:t>Introduc</w:t>
      </w:r>
      <w:r w:rsidR="00814C50" w:rsidRPr="00814C50">
        <w:rPr>
          <w:noProof/>
        </w:rPr>
        <w:t>ción</w:t>
      </w:r>
      <w:bookmarkEnd w:id="2"/>
    </w:p>
    <w:p w14:paraId="3A128E91" w14:textId="18242886" w:rsidR="00016075" w:rsidRDefault="005F484E" w:rsidP="009F1BB5">
      <w:pPr>
        <w:pStyle w:val="Contenido"/>
        <w:rPr>
          <w:rFonts w:ascii="Calibri" w:eastAsia="Calibri" w:hAnsi="Calibri" w:cs="Calibri"/>
          <w:noProof/>
          <w:color w:val="auto"/>
        </w:rPr>
      </w:pPr>
      <w:r w:rsidRPr="47935DBD">
        <w:rPr>
          <w:rFonts w:ascii="Calibri" w:eastAsia="Calibri" w:hAnsi="Calibri" w:cs="Calibri"/>
          <w:noProof/>
          <w:color w:val="auto"/>
        </w:rPr>
        <w:t xml:space="preserve">En este documento </w:t>
      </w:r>
      <w:r>
        <w:rPr>
          <w:rFonts w:ascii="Calibri" w:eastAsia="Calibri" w:hAnsi="Calibri" w:cs="Calibri"/>
          <w:noProof/>
          <w:color w:val="auto"/>
        </w:rPr>
        <w:t>se introduce</w:t>
      </w:r>
      <w:r w:rsidRPr="47935DBD">
        <w:rPr>
          <w:rFonts w:ascii="Calibri" w:eastAsia="Calibri" w:hAnsi="Calibri" w:cs="Calibri"/>
          <w:noProof/>
          <w:color w:val="auto"/>
        </w:rPr>
        <w:t xml:space="preserve"> una tabla para las tareas del proyecto. Cada </w:t>
      </w:r>
      <w:r w:rsidR="009F1BB5">
        <w:rPr>
          <w:rFonts w:ascii="Calibri" w:eastAsia="Calibri" w:hAnsi="Calibri" w:cs="Calibri"/>
          <w:noProof/>
          <w:color w:val="auto"/>
        </w:rPr>
        <w:t>tarea</w:t>
      </w:r>
      <w:r w:rsidRPr="47935DBD">
        <w:rPr>
          <w:rFonts w:ascii="Calibri" w:eastAsia="Calibri" w:hAnsi="Calibri" w:cs="Calibri"/>
          <w:noProof/>
          <w:color w:val="auto"/>
        </w:rPr>
        <w:t xml:space="preserve"> incluye el título de la tarea, una descripción para la misma, el rol o el personal asignado, el tiempo planificado para la tarea y el tiempo final empleado. </w:t>
      </w:r>
      <w:r w:rsidR="009F1BB5" w:rsidRPr="009F1BB5">
        <w:rPr>
          <w:rFonts w:ascii="Calibri" w:eastAsia="Calibri" w:hAnsi="Calibri" w:cs="Calibri"/>
          <w:noProof/>
          <w:color w:val="auto"/>
        </w:rPr>
        <w:t>Posteriormente, se proporcionará un presupuesto basado en la duración estimada de</w:t>
      </w:r>
      <w:r w:rsidR="009F1BB5">
        <w:rPr>
          <w:rFonts w:ascii="Calibri" w:eastAsia="Calibri" w:hAnsi="Calibri" w:cs="Calibri"/>
          <w:noProof/>
          <w:color w:val="auto"/>
        </w:rPr>
        <w:t xml:space="preserve"> </w:t>
      </w:r>
      <w:r w:rsidR="009F1BB5" w:rsidRPr="009F1BB5">
        <w:rPr>
          <w:rFonts w:ascii="Calibri" w:eastAsia="Calibri" w:hAnsi="Calibri" w:cs="Calibri"/>
          <w:noProof/>
          <w:color w:val="auto"/>
        </w:rPr>
        <w:t>cada tarea.</w:t>
      </w:r>
      <w:r w:rsidR="00016075">
        <w:rPr>
          <w:rFonts w:ascii="Calibri" w:eastAsia="Calibri" w:hAnsi="Calibri" w:cs="Calibri"/>
          <w:noProof/>
          <w:color w:val="auto"/>
        </w:rPr>
        <w:t xml:space="preserve"> Se proporcionan además capturas del estado del tablero de github.</w:t>
      </w:r>
    </w:p>
    <w:p w14:paraId="5796CA09" w14:textId="77777777" w:rsidR="00016075" w:rsidRDefault="00016075" w:rsidP="009F1BB5">
      <w:pPr>
        <w:pStyle w:val="Contenido"/>
        <w:rPr>
          <w:rFonts w:ascii="Calibri" w:eastAsia="Calibri" w:hAnsi="Calibri" w:cs="Calibri"/>
          <w:noProof/>
          <w:color w:val="auto"/>
        </w:rPr>
      </w:pPr>
    </w:p>
    <w:p w14:paraId="5334CD94" w14:textId="4540616B" w:rsidR="00016075" w:rsidRDefault="00016075" w:rsidP="009F1BB5">
      <w:pPr>
        <w:pStyle w:val="Contenido"/>
        <w:rPr>
          <w:rFonts w:ascii="Calibri" w:eastAsia="Calibri" w:hAnsi="Calibri" w:cs="Calibri"/>
          <w:noProof/>
          <w:color w:val="auto"/>
        </w:rPr>
      </w:pPr>
      <w:r>
        <w:rPr>
          <w:rFonts w:ascii="Calibri" w:eastAsia="Calibri" w:hAnsi="Calibri" w:cs="Calibri"/>
          <w:noProof/>
          <w:color w:val="auto"/>
        </w:rPr>
        <w:t>También se reporta el progreso de cada tarea con su indicador de desempeño así como un listado de los conflictos encontrados durante el desarrollo. Y por último se tiene una comparación entre el presupuesto estimado y el coste real.</w:t>
      </w:r>
    </w:p>
    <w:p w14:paraId="7638C9BB" w14:textId="74F434B4" w:rsidR="006B0F82" w:rsidRPr="009F1BB5" w:rsidRDefault="006B0F82" w:rsidP="009F1BB5">
      <w:pPr>
        <w:pStyle w:val="Contenido"/>
        <w:rPr>
          <w:rFonts w:ascii="Calibri" w:eastAsia="Calibri" w:hAnsi="Calibri" w:cs="Calibri"/>
          <w:noProof/>
          <w:color w:val="auto"/>
        </w:rPr>
      </w:pPr>
      <w:r w:rsidRPr="00814C50">
        <w:rPr>
          <w:noProof/>
        </w:rPr>
        <w:br w:type="page"/>
      </w:r>
    </w:p>
    <w:p w14:paraId="36EB2EAB" w14:textId="6556348B" w:rsidR="00E01581" w:rsidRDefault="00814C50" w:rsidP="00653004">
      <w:pPr>
        <w:pStyle w:val="Ttulo1"/>
        <w:rPr>
          <w:noProof/>
        </w:rPr>
      </w:pPr>
      <w:bookmarkStart w:id="3" w:name="_Toc158551255"/>
      <w:r w:rsidRPr="00814C50">
        <w:rPr>
          <w:noProof/>
        </w:rPr>
        <w:lastRenderedPageBreak/>
        <w:t>Contenidos</w:t>
      </w:r>
      <w:bookmarkEnd w:id="3"/>
    </w:p>
    <w:p w14:paraId="389073E9" w14:textId="1C911FB9" w:rsidR="00167851" w:rsidRPr="00985431" w:rsidRDefault="00016075" w:rsidP="00E01581">
      <w:pPr>
        <w:pStyle w:val="Contenido"/>
        <w:rPr>
          <w:b/>
          <w:bCs/>
          <w:noProof/>
        </w:rPr>
      </w:pPr>
      <w:bookmarkStart w:id="4" w:name="_Toc158551256"/>
      <w:r>
        <w:rPr>
          <w:rStyle w:val="Ttulo2Car"/>
          <w:b/>
          <w:bCs/>
        </w:rPr>
        <w:t>Planificación</w:t>
      </w:r>
      <w:bookmarkEnd w:id="4"/>
      <w:r w:rsidR="00217616" w:rsidRPr="00217616">
        <w:rPr>
          <w:b/>
          <w:bCs/>
        </w:rPr>
        <w:t>: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3341"/>
        <w:gridCol w:w="3341"/>
        <w:gridCol w:w="3342"/>
      </w:tblGrid>
      <w:tr w:rsidR="0049403C" w14:paraId="6A03014B" w14:textId="77777777" w:rsidTr="008E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4" w:type="dxa"/>
            <w:gridSpan w:val="3"/>
            <w:vAlign w:val="center"/>
          </w:tcPr>
          <w:p w14:paraId="139F86CC" w14:textId="71BD72A6" w:rsidR="0049403C" w:rsidRPr="00773045" w:rsidRDefault="00773045" w:rsidP="008E143E">
            <w:pPr>
              <w:spacing w:after="200"/>
              <w:jc w:val="center"/>
              <w:rPr>
                <w:b/>
                <w:noProof/>
              </w:rPr>
            </w:pPr>
            <w:r w:rsidRPr="00773045">
              <w:rPr>
                <w:b/>
                <w:noProof/>
              </w:rPr>
              <w:t>TAREAS</w:t>
            </w:r>
          </w:p>
        </w:tc>
      </w:tr>
      <w:tr w:rsidR="00985431" w14:paraId="73E1FDF8" w14:textId="77777777" w:rsidTr="008E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vMerge w:val="restart"/>
            <w:tcBorders>
              <w:top w:val="single" w:sz="4" w:space="0" w:color="auto"/>
            </w:tcBorders>
            <w:vAlign w:val="center"/>
          </w:tcPr>
          <w:p w14:paraId="2AF18C21" w14:textId="142D58DB" w:rsidR="00985431" w:rsidRDefault="00985431" w:rsidP="008E143E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Task </w:t>
            </w:r>
            <w:r w:rsidR="00312C8F">
              <w:rPr>
                <w:b/>
                <w:noProof/>
              </w:rPr>
              <w:t>I1</w:t>
            </w:r>
            <w:r>
              <w:rPr>
                <w:b/>
                <w:noProof/>
              </w:rPr>
              <w:t xml:space="preserve">01: </w:t>
            </w:r>
            <w:r w:rsidRPr="00571250">
              <w:rPr>
                <w:b/>
                <w:noProof/>
              </w:rPr>
              <w:t>Modificar menú anónimo</w:t>
            </w:r>
          </w:p>
        </w:tc>
        <w:tc>
          <w:tcPr>
            <w:tcW w:w="3341" w:type="dxa"/>
            <w:tcBorders>
              <w:top w:val="single" w:sz="4" w:space="0" w:color="auto"/>
            </w:tcBorders>
            <w:vAlign w:val="center"/>
          </w:tcPr>
          <w:p w14:paraId="0F998F67" w14:textId="2CAF209C" w:rsidR="00985431" w:rsidRPr="00773045" w:rsidRDefault="00985431" w:rsidP="008E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noProof/>
              </w:rPr>
            </w:pPr>
            <w:r w:rsidRPr="00764F6C">
              <w:rPr>
                <w:bCs/>
                <w:noProof/>
              </w:rPr>
              <w:t>Descripción</w:t>
            </w:r>
          </w:p>
        </w:tc>
        <w:tc>
          <w:tcPr>
            <w:tcW w:w="3342" w:type="dxa"/>
            <w:tcBorders>
              <w:top w:val="single" w:sz="4" w:space="0" w:color="auto"/>
            </w:tcBorders>
            <w:vAlign w:val="center"/>
          </w:tcPr>
          <w:p w14:paraId="111F2BDA" w14:textId="2C09FEA3" w:rsidR="00985431" w:rsidRPr="00773045" w:rsidRDefault="00985431" w:rsidP="008E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/>
                <w:color w:val="auto"/>
                <w:sz w:val="24"/>
                <w:szCs w:val="20"/>
              </w:rPr>
            </w:pPr>
            <w:r w:rsidRPr="00773045">
              <w:rPr>
                <w:b w:val="0"/>
                <w:noProof/>
                <w:color w:val="auto"/>
                <w:sz w:val="24"/>
                <w:szCs w:val="20"/>
              </w:rPr>
              <w:t>Modificar menú anónimo</w:t>
            </w:r>
            <w:r>
              <w:rPr>
                <w:b w:val="0"/>
                <w:noProof/>
                <w:color w:val="auto"/>
                <w:sz w:val="24"/>
                <w:szCs w:val="20"/>
              </w:rPr>
              <w:t xml:space="preserve"> de forma que muestre una opción que lleve a tu página web favorita.</w:t>
            </w:r>
          </w:p>
        </w:tc>
      </w:tr>
      <w:tr w:rsidR="00985431" w14:paraId="4B74CD61" w14:textId="77777777" w:rsidTr="008E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vMerge/>
            <w:vAlign w:val="center"/>
          </w:tcPr>
          <w:p w14:paraId="3FD900A4" w14:textId="77777777" w:rsidR="00985431" w:rsidRDefault="00985431" w:rsidP="008E143E">
            <w:pPr>
              <w:spacing w:after="200"/>
              <w:jc w:val="center"/>
              <w:rPr>
                <w:b/>
                <w:noProof/>
              </w:rPr>
            </w:pPr>
          </w:p>
        </w:tc>
        <w:tc>
          <w:tcPr>
            <w:tcW w:w="3341" w:type="dxa"/>
            <w:vAlign w:val="center"/>
          </w:tcPr>
          <w:p w14:paraId="02FA5CA3" w14:textId="5582BBA4" w:rsidR="00985431" w:rsidRPr="00773045" w:rsidRDefault="00985431" w:rsidP="008E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</w:rPr>
            </w:pPr>
            <w:r w:rsidRPr="00764F6C">
              <w:rPr>
                <w:bCs/>
                <w:noProof/>
              </w:rPr>
              <w:t>Responsable</w:t>
            </w:r>
          </w:p>
        </w:tc>
        <w:tc>
          <w:tcPr>
            <w:tcW w:w="3342" w:type="dxa"/>
            <w:vAlign w:val="center"/>
          </w:tcPr>
          <w:p w14:paraId="59C09083" w14:textId="05C92434" w:rsidR="00985431" w:rsidRPr="00773045" w:rsidRDefault="00985431" w:rsidP="008E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auto"/>
                <w:sz w:val="24"/>
                <w:szCs w:val="20"/>
              </w:rPr>
            </w:pPr>
            <w:r w:rsidRPr="00773045">
              <w:rPr>
                <w:b w:val="0"/>
                <w:noProof/>
                <w:color w:val="auto"/>
                <w:sz w:val="24"/>
                <w:szCs w:val="20"/>
              </w:rPr>
              <w:t>Ismael Ruiz Jurado</w:t>
            </w:r>
          </w:p>
        </w:tc>
      </w:tr>
      <w:tr w:rsidR="00985431" w14:paraId="4E21B36C" w14:textId="77777777" w:rsidTr="008E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vMerge/>
            <w:vAlign w:val="center"/>
          </w:tcPr>
          <w:p w14:paraId="5AF7E046" w14:textId="77777777" w:rsidR="00985431" w:rsidRDefault="00985431" w:rsidP="008E143E">
            <w:pPr>
              <w:spacing w:after="200"/>
              <w:jc w:val="center"/>
              <w:rPr>
                <w:b/>
                <w:noProof/>
              </w:rPr>
            </w:pPr>
          </w:p>
        </w:tc>
        <w:tc>
          <w:tcPr>
            <w:tcW w:w="3341" w:type="dxa"/>
            <w:vAlign w:val="center"/>
          </w:tcPr>
          <w:p w14:paraId="7263B5B1" w14:textId="13655A8C" w:rsidR="00985431" w:rsidRPr="00773045" w:rsidRDefault="00985431" w:rsidP="008E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noProof/>
              </w:rPr>
            </w:pPr>
            <w:r w:rsidRPr="00764F6C">
              <w:rPr>
                <w:bCs/>
                <w:noProof/>
              </w:rPr>
              <w:t>Rol</w:t>
            </w:r>
          </w:p>
        </w:tc>
        <w:tc>
          <w:tcPr>
            <w:tcW w:w="3342" w:type="dxa"/>
            <w:vAlign w:val="center"/>
          </w:tcPr>
          <w:p w14:paraId="763E4673" w14:textId="77876596" w:rsidR="00985431" w:rsidRPr="00773045" w:rsidRDefault="00985431" w:rsidP="008E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/>
                <w:color w:val="auto"/>
                <w:sz w:val="24"/>
                <w:szCs w:val="20"/>
              </w:rPr>
            </w:pPr>
            <w:r w:rsidRPr="00773045">
              <w:rPr>
                <w:b w:val="0"/>
                <w:noProof/>
                <w:color w:val="auto"/>
                <w:sz w:val="24"/>
                <w:szCs w:val="20"/>
              </w:rPr>
              <w:t>Desarrollador</w:t>
            </w:r>
          </w:p>
        </w:tc>
      </w:tr>
      <w:tr w:rsidR="00985431" w14:paraId="008A6251" w14:textId="77777777" w:rsidTr="008E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vMerge/>
            <w:vAlign w:val="center"/>
          </w:tcPr>
          <w:p w14:paraId="7DED03A2" w14:textId="77777777" w:rsidR="00985431" w:rsidRDefault="00985431" w:rsidP="008E143E">
            <w:pPr>
              <w:spacing w:after="200"/>
              <w:jc w:val="center"/>
              <w:rPr>
                <w:b/>
                <w:noProof/>
              </w:rPr>
            </w:pPr>
          </w:p>
        </w:tc>
        <w:tc>
          <w:tcPr>
            <w:tcW w:w="3341" w:type="dxa"/>
            <w:vAlign w:val="center"/>
          </w:tcPr>
          <w:p w14:paraId="08B1500C" w14:textId="324F69C7" w:rsidR="00985431" w:rsidRPr="00773045" w:rsidRDefault="00985431" w:rsidP="008E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</w:rPr>
            </w:pPr>
            <w:r w:rsidRPr="00764F6C">
              <w:rPr>
                <w:bCs/>
                <w:noProof/>
              </w:rPr>
              <w:t>Tiempo estimado</w:t>
            </w:r>
          </w:p>
        </w:tc>
        <w:tc>
          <w:tcPr>
            <w:tcW w:w="3342" w:type="dxa"/>
            <w:vAlign w:val="center"/>
          </w:tcPr>
          <w:p w14:paraId="155888F2" w14:textId="510A87AB" w:rsidR="00985431" w:rsidRPr="00773045" w:rsidRDefault="00985431" w:rsidP="008E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auto"/>
                <w:sz w:val="24"/>
                <w:szCs w:val="20"/>
              </w:rPr>
            </w:pPr>
            <w:r w:rsidRPr="00773045">
              <w:rPr>
                <w:b w:val="0"/>
                <w:noProof/>
                <w:color w:val="auto"/>
                <w:sz w:val="24"/>
                <w:szCs w:val="20"/>
              </w:rPr>
              <w:t>25’</w:t>
            </w:r>
          </w:p>
        </w:tc>
      </w:tr>
      <w:tr w:rsidR="00985431" w14:paraId="406606F1" w14:textId="77777777" w:rsidTr="008E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vMerge/>
            <w:vAlign w:val="center"/>
          </w:tcPr>
          <w:p w14:paraId="57EA6BF5" w14:textId="77777777" w:rsidR="00985431" w:rsidRDefault="00985431" w:rsidP="008E143E">
            <w:pPr>
              <w:spacing w:after="200"/>
              <w:jc w:val="center"/>
              <w:rPr>
                <w:b/>
                <w:noProof/>
              </w:rPr>
            </w:pPr>
          </w:p>
        </w:tc>
        <w:tc>
          <w:tcPr>
            <w:tcW w:w="3341" w:type="dxa"/>
            <w:vAlign w:val="center"/>
          </w:tcPr>
          <w:p w14:paraId="573C6820" w14:textId="2B99C49F" w:rsidR="00985431" w:rsidRPr="00773045" w:rsidRDefault="00985431" w:rsidP="008E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noProof/>
              </w:rPr>
            </w:pPr>
            <w:r w:rsidRPr="00764F6C">
              <w:rPr>
                <w:bCs/>
                <w:noProof/>
              </w:rPr>
              <w:t>Tiempo real</w:t>
            </w:r>
          </w:p>
        </w:tc>
        <w:tc>
          <w:tcPr>
            <w:tcW w:w="3342" w:type="dxa"/>
            <w:vAlign w:val="center"/>
          </w:tcPr>
          <w:p w14:paraId="43737BED" w14:textId="2098C234" w:rsidR="00985431" w:rsidRPr="00773045" w:rsidRDefault="00985431" w:rsidP="008E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/>
                <w:color w:val="auto"/>
                <w:sz w:val="24"/>
                <w:szCs w:val="20"/>
              </w:rPr>
            </w:pPr>
            <w:r w:rsidRPr="00773045">
              <w:rPr>
                <w:b w:val="0"/>
                <w:noProof/>
                <w:color w:val="auto"/>
                <w:sz w:val="24"/>
                <w:szCs w:val="20"/>
              </w:rPr>
              <w:t>15’</w:t>
            </w:r>
          </w:p>
        </w:tc>
      </w:tr>
      <w:tr w:rsidR="00985431" w14:paraId="6573112F" w14:textId="77777777" w:rsidTr="008E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vMerge w:val="restart"/>
            <w:tcBorders>
              <w:top w:val="single" w:sz="4" w:space="0" w:color="auto"/>
            </w:tcBorders>
            <w:vAlign w:val="center"/>
          </w:tcPr>
          <w:p w14:paraId="6BFF4E40" w14:textId="35941364" w:rsidR="00985431" w:rsidRDefault="00985431" w:rsidP="008E143E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Task </w:t>
            </w:r>
            <w:r w:rsidR="00312C8F">
              <w:rPr>
                <w:b/>
                <w:noProof/>
              </w:rPr>
              <w:t>I111</w:t>
            </w:r>
            <w:r>
              <w:rPr>
                <w:b/>
                <w:noProof/>
              </w:rPr>
              <w:t>: Informe de análisis D01</w:t>
            </w:r>
          </w:p>
        </w:tc>
        <w:tc>
          <w:tcPr>
            <w:tcW w:w="3341" w:type="dxa"/>
            <w:tcBorders>
              <w:top w:val="single" w:sz="4" w:space="0" w:color="auto"/>
            </w:tcBorders>
            <w:vAlign w:val="center"/>
          </w:tcPr>
          <w:p w14:paraId="3C69D746" w14:textId="3CBDE41B" w:rsidR="00985431" w:rsidRPr="00773045" w:rsidRDefault="00985431" w:rsidP="008E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</w:rPr>
            </w:pPr>
            <w:r w:rsidRPr="00764F6C">
              <w:rPr>
                <w:bCs/>
                <w:noProof/>
              </w:rPr>
              <w:t>Descripción</w:t>
            </w:r>
          </w:p>
        </w:tc>
        <w:tc>
          <w:tcPr>
            <w:tcW w:w="3342" w:type="dxa"/>
            <w:tcBorders>
              <w:top w:val="single" w:sz="4" w:space="0" w:color="auto"/>
            </w:tcBorders>
            <w:vAlign w:val="center"/>
          </w:tcPr>
          <w:p w14:paraId="4374732B" w14:textId="59D75F77" w:rsidR="00985431" w:rsidRPr="00773045" w:rsidRDefault="00985431" w:rsidP="008E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auto"/>
                <w:sz w:val="24"/>
                <w:szCs w:val="20"/>
              </w:rPr>
            </w:pPr>
            <w:r w:rsidRPr="00773045">
              <w:rPr>
                <w:b w:val="0"/>
                <w:noProof/>
                <w:color w:val="auto"/>
                <w:sz w:val="24"/>
                <w:szCs w:val="20"/>
              </w:rPr>
              <w:t>Redactar el informe de análisis</w:t>
            </w:r>
            <w:r>
              <w:rPr>
                <w:b w:val="0"/>
                <w:noProof/>
                <w:color w:val="auto"/>
                <w:sz w:val="24"/>
                <w:szCs w:val="20"/>
              </w:rPr>
              <w:t xml:space="preserve"> siguiendo las pautas dadas</w:t>
            </w:r>
            <w:r w:rsidRPr="00773045">
              <w:rPr>
                <w:b w:val="0"/>
                <w:noProof/>
                <w:color w:val="auto"/>
                <w:sz w:val="24"/>
                <w:szCs w:val="20"/>
              </w:rPr>
              <w:t>. (D01)</w:t>
            </w:r>
          </w:p>
        </w:tc>
      </w:tr>
      <w:tr w:rsidR="00985431" w14:paraId="68C58DC2" w14:textId="77777777" w:rsidTr="008E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vMerge/>
            <w:vAlign w:val="center"/>
          </w:tcPr>
          <w:p w14:paraId="0A672CBE" w14:textId="77777777" w:rsidR="00985431" w:rsidRDefault="00985431" w:rsidP="008E143E">
            <w:pPr>
              <w:spacing w:after="200"/>
              <w:jc w:val="center"/>
              <w:rPr>
                <w:b/>
                <w:noProof/>
              </w:rPr>
            </w:pPr>
          </w:p>
        </w:tc>
        <w:tc>
          <w:tcPr>
            <w:tcW w:w="3341" w:type="dxa"/>
            <w:vAlign w:val="center"/>
          </w:tcPr>
          <w:p w14:paraId="332C2162" w14:textId="5BE4BAC5" w:rsidR="00985431" w:rsidRPr="00773045" w:rsidRDefault="00985431" w:rsidP="008E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noProof/>
              </w:rPr>
            </w:pPr>
            <w:r w:rsidRPr="00764F6C">
              <w:rPr>
                <w:bCs/>
                <w:noProof/>
              </w:rPr>
              <w:t>Responsable</w:t>
            </w:r>
          </w:p>
        </w:tc>
        <w:tc>
          <w:tcPr>
            <w:tcW w:w="3342" w:type="dxa"/>
            <w:vAlign w:val="center"/>
          </w:tcPr>
          <w:p w14:paraId="3F097475" w14:textId="68DDE44A" w:rsidR="00985431" w:rsidRPr="00773045" w:rsidRDefault="00985431" w:rsidP="008E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/>
                <w:color w:val="auto"/>
                <w:sz w:val="24"/>
                <w:szCs w:val="20"/>
              </w:rPr>
            </w:pPr>
            <w:r w:rsidRPr="00773045">
              <w:rPr>
                <w:b w:val="0"/>
                <w:noProof/>
                <w:color w:val="auto"/>
                <w:sz w:val="24"/>
                <w:szCs w:val="20"/>
              </w:rPr>
              <w:t>Ismael Ruiz Jurado</w:t>
            </w:r>
          </w:p>
        </w:tc>
      </w:tr>
      <w:tr w:rsidR="00985431" w14:paraId="69D7AE12" w14:textId="77777777" w:rsidTr="008E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vMerge/>
            <w:vAlign w:val="center"/>
          </w:tcPr>
          <w:p w14:paraId="7DDC42D5" w14:textId="77777777" w:rsidR="00985431" w:rsidRDefault="00985431" w:rsidP="008E143E">
            <w:pPr>
              <w:spacing w:after="200"/>
              <w:jc w:val="center"/>
              <w:rPr>
                <w:b/>
                <w:noProof/>
              </w:rPr>
            </w:pPr>
          </w:p>
        </w:tc>
        <w:tc>
          <w:tcPr>
            <w:tcW w:w="3341" w:type="dxa"/>
            <w:vAlign w:val="center"/>
          </w:tcPr>
          <w:p w14:paraId="05FCF326" w14:textId="70DE0509" w:rsidR="00985431" w:rsidRPr="00773045" w:rsidRDefault="00985431" w:rsidP="008E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</w:rPr>
            </w:pPr>
            <w:r w:rsidRPr="00764F6C">
              <w:rPr>
                <w:bCs/>
                <w:noProof/>
              </w:rPr>
              <w:t>Rol</w:t>
            </w:r>
          </w:p>
        </w:tc>
        <w:tc>
          <w:tcPr>
            <w:tcW w:w="3342" w:type="dxa"/>
            <w:vAlign w:val="center"/>
          </w:tcPr>
          <w:p w14:paraId="54089F64" w14:textId="39D2F0D3" w:rsidR="00985431" w:rsidRPr="00773045" w:rsidRDefault="00985431" w:rsidP="008E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auto"/>
                <w:sz w:val="24"/>
                <w:szCs w:val="20"/>
              </w:rPr>
            </w:pPr>
            <w:r w:rsidRPr="00773045">
              <w:rPr>
                <w:b w:val="0"/>
                <w:noProof/>
                <w:color w:val="auto"/>
                <w:sz w:val="24"/>
                <w:szCs w:val="20"/>
              </w:rPr>
              <w:t>Analista</w:t>
            </w:r>
          </w:p>
        </w:tc>
      </w:tr>
      <w:tr w:rsidR="00985431" w14:paraId="44235FC1" w14:textId="77777777" w:rsidTr="008E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vMerge/>
            <w:vAlign w:val="center"/>
          </w:tcPr>
          <w:p w14:paraId="123DD437" w14:textId="77777777" w:rsidR="00985431" w:rsidRDefault="00985431" w:rsidP="008E143E">
            <w:pPr>
              <w:spacing w:after="200"/>
              <w:jc w:val="center"/>
              <w:rPr>
                <w:b/>
                <w:noProof/>
              </w:rPr>
            </w:pPr>
          </w:p>
        </w:tc>
        <w:tc>
          <w:tcPr>
            <w:tcW w:w="3341" w:type="dxa"/>
            <w:vAlign w:val="center"/>
          </w:tcPr>
          <w:p w14:paraId="6902F621" w14:textId="10741293" w:rsidR="00985431" w:rsidRPr="00773045" w:rsidRDefault="00985431" w:rsidP="008E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noProof/>
              </w:rPr>
            </w:pPr>
            <w:r w:rsidRPr="00764F6C">
              <w:rPr>
                <w:bCs/>
                <w:noProof/>
              </w:rPr>
              <w:t>Tiempo estimado</w:t>
            </w:r>
          </w:p>
        </w:tc>
        <w:tc>
          <w:tcPr>
            <w:tcW w:w="3342" w:type="dxa"/>
            <w:vAlign w:val="center"/>
          </w:tcPr>
          <w:p w14:paraId="31A93A03" w14:textId="18697AFD" w:rsidR="00985431" w:rsidRPr="00773045" w:rsidRDefault="00312C8F" w:rsidP="008E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/>
                <w:color w:val="auto"/>
                <w:sz w:val="24"/>
                <w:szCs w:val="20"/>
              </w:rPr>
            </w:pPr>
            <w:r>
              <w:rPr>
                <w:b w:val="0"/>
                <w:noProof/>
                <w:color w:val="auto"/>
                <w:sz w:val="24"/>
                <w:szCs w:val="20"/>
              </w:rPr>
              <w:t>30’</w:t>
            </w:r>
          </w:p>
        </w:tc>
      </w:tr>
      <w:tr w:rsidR="00985431" w14:paraId="6A0FD20F" w14:textId="77777777" w:rsidTr="008E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vMerge/>
            <w:vAlign w:val="center"/>
          </w:tcPr>
          <w:p w14:paraId="1C1D40B6" w14:textId="77777777" w:rsidR="00985431" w:rsidRDefault="00985431" w:rsidP="008E143E">
            <w:pPr>
              <w:spacing w:after="200"/>
              <w:jc w:val="center"/>
              <w:rPr>
                <w:b/>
                <w:noProof/>
              </w:rPr>
            </w:pPr>
          </w:p>
        </w:tc>
        <w:tc>
          <w:tcPr>
            <w:tcW w:w="3341" w:type="dxa"/>
            <w:vAlign w:val="center"/>
          </w:tcPr>
          <w:p w14:paraId="2948588A" w14:textId="4FF93EE2" w:rsidR="00985431" w:rsidRPr="00773045" w:rsidRDefault="00985431" w:rsidP="008E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</w:rPr>
            </w:pPr>
            <w:r w:rsidRPr="00764F6C">
              <w:rPr>
                <w:bCs/>
                <w:noProof/>
              </w:rPr>
              <w:t>Tiempo real</w:t>
            </w:r>
          </w:p>
        </w:tc>
        <w:tc>
          <w:tcPr>
            <w:tcW w:w="3342" w:type="dxa"/>
            <w:vAlign w:val="center"/>
          </w:tcPr>
          <w:p w14:paraId="5779787A" w14:textId="3106E504" w:rsidR="00985431" w:rsidRPr="00773045" w:rsidRDefault="00312C8F" w:rsidP="008E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auto"/>
                <w:sz w:val="24"/>
                <w:szCs w:val="20"/>
              </w:rPr>
            </w:pPr>
            <w:r>
              <w:rPr>
                <w:b w:val="0"/>
                <w:noProof/>
                <w:color w:val="auto"/>
                <w:sz w:val="24"/>
                <w:szCs w:val="20"/>
              </w:rPr>
              <w:t>13</w:t>
            </w:r>
            <w:r w:rsidR="00985431" w:rsidRPr="00773045">
              <w:rPr>
                <w:b w:val="0"/>
                <w:noProof/>
                <w:color w:val="auto"/>
                <w:sz w:val="24"/>
                <w:szCs w:val="20"/>
              </w:rPr>
              <w:t>’</w:t>
            </w:r>
          </w:p>
        </w:tc>
      </w:tr>
      <w:tr w:rsidR="00985431" w14:paraId="6C995714" w14:textId="77777777" w:rsidTr="008E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vMerge w:val="restart"/>
            <w:tcBorders>
              <w:top w:val="single" w:sz="4" w:space="0" w:color="auto"/>
            </w:tcBorders>
            <w:vAlign w:val="center"/>
          </w:tcPr>
          <w:p w14:paraId="5F5FBD46" w14:textId="62DAE0EA" w:rsidR="00985431" w:rsidRDefault="00985431" w:rsidP="008E143E">
            <w:pPr>
              <w:spacing w:after="20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Task </w:t>
            </w:r>
            <w:r w:rsidR="00312C8F">
              <w:rPr>
                <w:b/>
                <w:noProof/>
              </w:rPr>
              <w:t>I112</w:t>
            </w:r>
            <w:r>
              <w:rPr>
                <w:b/>
                <w:noProof/>
              </w:rPr>
              <w:t>: Informe de planificación</w:t>
            </w:r>
            <w:r w:rsidR="00312C8F">
              <w:rPr>
                <w:b/>
                <w:noProof/>
              </w:rPr>
              <w:t xml:space="preserve"> y progreso</w:t>
            </w:r>
            <w:r>
              <w:rPr>
                <w:b/>
                <w:noProof/>
              </w:rPr>
              <w:t xml:space="preserve"> D01</w:t>
            </w:r>
          </w:p>
        </w:tc>
        <w:tc>
          <w:tcPr>
            <w:tcW w:w="3341" w:type="dxa"/>
            <w:tcBorders>
              <w:top w:val="single" w:sz="4" w:space="0" w:color="auto"/>
            </w:tcBorders>
            <w:vAlign w:val="center"/>
          </w:tcPr>
          <w:p w14:paraId="76ED0942" w14:textId="47AF0CDD" w:rsidR="00985431" w:rsidRPr="00773045" w:rsidRDefault="00985431" w:rsidP="008E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noProof/>
              </w:rPr>
            </w:pPr>
            <w:r w:rsidRPr="00764F6C">
              <w:rPr>
                <w:bCs/>
                <w:noProof/>
              </w:rPr>
              <w:t>Descripción</w:t>
            </w:r>
          </w:p>
        </w:tc>
        <w:tc>
          <w:tcPr>
            <w:tcW w:w="3342" w:type="dxa"/>
            <w:tcBorders>
              <w:top w:val="single" w:sz="4" w:space="0" w:color="auto"/>
            </w:tcBorders>
            <w:vAlign w:val="center"/>
          </w:tcPr>
          <w:p w14:paraId="7E891937" w14:textId="7589B3AD" w:rsidR="00985431" w:rsidRPr="00773045" w:rsidRDefault="00985431" w:rsidP="008E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/>
                <w:color w:val="auto"/>
                <w:sz w:val="24"/>
                <w:szCs w:val="20"/>
              </w:rPr>
            </w:pPr>
            <w:r w:rsidRPr="00773045">
              <w:rPr>
                <w:b w:val="0"/>
                <w:noProof/>
                <w:color w:val="auto"/>
                <w:sz w:val="24"/>
                <w:szCs w:val="20"/>
              </w:rPr>
              <w:t>Redactar el informe de planificación</w:t>
            </w:r>
            <w:r w:rsidR="00312C8F">
              <w:rPr>
                <w:b w:val="0"/>
                <w:noProof/>
                <w:color w:val="auto"/>
                <w:sz w:val="24"/>
                <w:szCs w:val="20"/>
              </w:rPr>
              <w:t xml:space="preserve"> y progreso</w:t>
            </w:r>
            <w:r>
              <w:rPr>
                <w:b w:val="0"/>
                <w:noProof/>
                <w:color w:val="auto"/>
                <w:sz w:val="24"/>
                <w:szCs w:val="20"/>
              </w:rPr>
              <w:t xml:space="preserve"> siguiendo las pautas dadas</w:t>
            </w:r>
            <w:r w:rsidRPr="00773045">
              <w:rPr>
                <w:b w:val="0"/>
                <w:noProof/>
                <w:color w:val="auto"/>
                <w:sz w:val="24"/>
                <w:szCs w:val="20"/>
              </w:rPr>
              <w:t>. (D01)</w:t>
            </w:r>
          </w:p>
        </w:tc>
      </w:tr>
      <w:tr w:rsidR="00985431" w14:paraId="29979A5A" w14:textId="77777777" w:rsidTr="008E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vMerge/>
            <w:vAlign w:val="center"/>
          </w:tcPr>
          <w:p w14:paraId="51AE7D18" w14:textId="77777777" w:rsidR="00985431" w:rsidRDefault="00985431" w:rsidP="008E143E">
            <w:pPr>
              <w:spacing w:after="200"/>
              <w:jc w:val="center"/>
              <w:rPr>
                <w:b/>
                <w:noProof/>
              </w:rPr>
            </w:pPr>
          </w:p>
        </w:tc>
        <w:tc>
          <w:tcPr>
            <w:tcW w:w="3341" w:type="dxa"/>
            <w:vAlign w:val="center"/>
          </w:tcPr>
          <w:p w14:paraId="2E01F20A" w14:textId="218D65BC" w:rsidR="00985431" w:rsidRPr="00773045" w:rsidRDefault="00985431" w:rsidP="008E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</w:rPr>
            </w:pPr>
            <w:r w:rsidRPr="00764F6C">
              <w:rPr>
                <w:bCs/>
                <w:noProof/>
              </w:rPr>
              <w:t>Responsable</w:t>
            </w:r>
          </w:p>
        </w:tc>
        <w:tc>
          <w:tcPr>
            <w:tcW w:w="3342" w:type="dxa"/>
            <w:vAlign w:val="center"/>
          </w:tcPr>
          <w:p w14:paraId="1BAF27D3" w14:textId="0EEB374F" w:rsidR="00985431" w:rsidRPr="00773045" w:rsidRDefault="00985431" w:rsidP="008E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auto"/>
                <w:sz w:val="24"/>
                <w:szCs w:val="20"/>
              </w:rPr>
            </w:pPr>
            <w:r w:rsidRPr="00773045">
              <w:rPr>
                <w:b w:val="0"/>
                <w:noProof/>
                <w:color w:val="auto"/>
                <w:sz w:val="24"/>
                <w:szCs w:val="20"/>
              </w:rPr>
              <w:t>Ismael Ruiz Jurado</w:t>
            </w:r>
          </w:p>
        </w:tc>
      </w:tr>
      <w:tr w:rsidR="00985431" w14:paraId="6E01D78C" w14:textId="77777777" w:rsidTr="008E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vMerge/>
            <w:vAlign w:val="center"/>
          </w:tcPr>
          <w:p w14:paraId="38093A39" w14:textId="77777777" w:rsidR="00985431" w:rsidRDefault="00985431" w:rsidP="008E143E">
            <w:pPr>
              <w:spacing w:after="200"/>
              <w:jc w:val="center"/>
              <w:rPr>
                <w:b/>
                <w:noProof/>
              </w:rPr>
            </w:pPr>
          </w:p>
        </w:tc>
        <w:tc>
          <w:tcPr>
            <w:tcW w:w="3341" w:type="dxa"/>
            <w:vAlign w:val="center"/>
          </w:tcPr>
          <w:p w14:paraId="550B7A24" w14:textId="4884A2E8" w:rsidR="00985431" w:rsidRPr="00773045" w:rsidRDefault="00985431" w:rsidP="008E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noProof/>
              </w:rPr>
            </w:pPr>
            <w:r w:rsidRPr="00764F6C">
              <w:rPr>
                <w:bCs/>
                <w:noProof/>
              </w:rPr>
              <w:t>Rol</w:t>
            </w:r>
          </w:p>
        </w:tc>
        <w:tc>
          <w:tcPr>
            <w:tcW w:w="3342" w:type="dxa"/>
            <w:vAlign w:val="center"/>
          </w:tcPr>
          <w:p w14:paraId="3459A453" w14:textId="592582E2" w:rsidR="00985431" w:rsidRPr="00773045" w:rsidRDefault="00985431" w:rsidP="008E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/>
                <w:color w:val="auto"/>
                <w:sz w:val="24"/>
                <w:szCs w:val="20"/>
              </w:rPr>
            </w:pPr>
            <w:r w:rsidRPr="00773045">
              <w:rPr>
                <w:b w:val="0"/>
                <w:noProof/>
                <w:color w:val="auto"/>
                <w:sz w:val="24"/>
                <w:szCs w:val="20"/>
              </w:rPr>
              <w:t>Desarrollador</w:t>
            </w:r>
          </w:p>
        </w:tc>
      </w:tr>
      <w:tr w:rsidR="00985431" w14:paraId="04E36356" w14:textId="77777777" w:rsidTr="008E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vMerge/>
            <w:vAlign w:val="center"/>
          </w:tcPr>
          <w:p w14:paraId="57B6F611" w14:textId="77777777" w:rsidR="00985431" w:rsidRDefault="00985431" w:rsidP="008E143E">
            <w:pPr>
              <w:spacing w:after="200"/>
              <w:jc w:val="center"/>
              <w:rPr>
                <w:b/>
                <w:noProof/>
              </w:rPr>
            </w:pPr>
          </w:p>
        </w:tc>
        <w:tc>
          <w:tcPr>
            <w:tcW w:w="3341" w:type="dxa"/>
            <w:vAlign w:val="center"/>
          </w:tcPr>
          <w:p w14:paraId="210ACCB5" w14:textId="236A6E4F" w:rsidR="00985431" w:rsidRPr="00773045" w:rsidRDefault="00985431" w:rsidP="008E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</w:rPr>
            </w:pPr>
            <w:r w:rsidRPr="00764F6C">
              <w:rPr>
                <w:bCs/>
                <w:noProof/>
              </w:rPr>
              <w:t>Tiempo estimado</w:t>
            </w:r>
          </w:p>
        </w:tc>
        <w:tc>
          <w:tcPr>
            <w:tcW w:w="3342" w:type="dxa"/>
            <w:vAlign w:val="center"/>
          </w:tcPr>
          <w:p w14:paraId="365C1020" w14:textId="56416E86" w:rsidR="00985431" w:rsidRPr="00773045" w:rsidRDefault="00985431" w:rsidP="008E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auto"/>
                <w:sz w:val="24"/>
                <w:szCs w:val="20"/>
              </w:rPr>
            </w:pPr>
            <w:r w:rsidRPr="00773045">
              <w:rPr>
                <w:b w:val="0"/>
                <w:noProof/>
                <w:color w:val="auto"/>
                <w:sz w:val="24"/>
                <w:szCs w:val="20"/>
              </w:rPr>
              <w:t>1h</w:t>
            </w:r>
          </w:p>
        </w:tc>
      </w:tr>
      <w:tr w:rsidR="00985431" w14:paraId="709E7E8D" w14:textId="77777777" w:rsidTr="008E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vMerge/>
            <w:vAlign w:val="center"/>
          </w:tcPr>
          <w:p w14:paraId="22668734" w14:textId="77777777" w:rsidR="00985431" w:rsidRDefault="00985431" w:rsidP="008E143E">
            <w:pPr>
              <w:spacing w:after="200"/>
              <w:jc w:val="center"/>
              <w:rPr>
                <w:b/>
                <w:noProof/>
              </w:rPr>
            </w:pPr>
          </w:p>
        </w:tc>
        <w:tc>
          <w:tcPr>
            <w:tcW w:w="3341" w:type="dxa"/>
            <w:vAlign w:val="center"/>
          </w:tcPr>
          <w:p w14:paraId="525D88C4" w14:textId="45167FE0" w:rsidR="00985431" w:rsidRPr="00773045" w:rsidRDefault="00985431" w:rsidP="008E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noProof/>
              </w:rPr>
            </w:pPr>
            <w:r w:rsidRPr="00764F6C">
              <w:rPr>
                <w:bCs/>
                <w:noProof/>
              </w:rPr>
              <w:t>Tiempo real</w:t>
            </w:r>
          </w:p>
        </w:tc>
        <w:tc>
          <w:tcPr>
            <w:tcW w:w="3342" w:type="dxa"/>
            <w:vAlign w:val="center"/>
          </w:tcPr>
          <w:p w14:paraId="6954ADDA" w14:textId="72025FCF" w:rsidR="00985431" w:rsidRPr="00773045" w:rsidRDefault="00985431" w:rsidP="008E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/>
                <w:color w:val="auto"/>
                <w:sz w:val="24"/>
                <w:szCs w:val="20"/>
              </w:rPr>
            </w:pPr>
            <w:r w:rsidRPr="00773045">
              <w:rPr>
                <w:b w:val="0"/>
                <w:noProof/>
                <w:color w:val="auto"/>
                <w:sz w:val="24"/>
                <w:szCs w:val="20"/>
              </w:rPr>
              <w:t>1h 10’</w:t>
            </w:r>
          </w:p>
        </w:tc>
      </w:tr>
    </w:tbl>
    <w:p w14:paraId="506FCF7F" w14:textId="51F35C44" w:rsidR="00144D7C" w:rsidRPr="00016075" w:rsidRDefault="00144D7C">
      <w:pPr>
        <w:spacing w:after="200"/>
        <w:rPr>
          <w:rFonts w:eastAsiaTheme="majorEastAsia" w:cstheme="majorBidi"/>
          <w:bCs/>
          <w:sz w:val="36"/>
          <w:szCs w:val="26"/>
        </w:rPr>
      </w:pP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396"/>
        <w:gridCol w:w="1340"/>
        <w:gridCol w:w="1362"/>
        <w:gridCol w:w="1405"/>
        <w:gridCol w:w="1390"/>
        <w:gridCol w:w="1396"/>
        <w:gridCol w:w="1735"/>
      </w:tblGrid>
      <w:tr w:rsidR="00144D7C" w:rsidRPr="009C5EA1" w14:paraId="7372EF57" w14:textId="77777777" w:rsidTr="009C5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Align w:val="center"/>
          </w:tcPr>
          <w:p w14:paraId="3269091E" w14:textId="19159245" w:rsidR="00144D7C" w:rsidRPr="009C5EA1" w:rsidRDefault="00144D7C" w:rsidP="009C5EA1">
            <w:pPr>
              <w:jc w:val="center"/>
              <w:rPr>
                <w:b/>
                <w:noProof/>
              </w:rPr>
            </w:pPr>
            <w:r w:rsidRPr="009C5EA1">
              <w:rPr>
                <w:b/>
                <w:noProof/>
              </w:rPr>
              <w:t>Proyecto</w:t>
            </w:r>
          </w:p>
        </w:tc>
        <w:tc>
          <w:tcPr>
            <w:tcW w:w="1340" w:type="dxa"/>
            <w:vAlign w:val="center"/>
          </w:tcPr>
          <w:p w14:paraId="028F9E6A" w14:textId="64ECFFCC" w:rsidR="00144D7C" w:rsidRPr="009C5EA1" w:rsidRDefault="00144D7C" w:rsidP="009C5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9C5EA1">
              <w:rPr>
                <w:b/>
                <w:noProof/>
              </w:rPr>
              <w:t>Tareas</w:t>
            </w:r>
          </w:p>
        </w:tc>
        <w:tc>
          <w:tcPr>
            <w:tcW w:w="1362" w:type="dxa"/>
            <w:vAlign w:val="center"/>
          </w:tcPr>
          <w:p w14:paraId="5ABD0C2B" w14:textId="57057698" w:rsidR="00144D7C" w:rsidRPr="009C5EA1" w:rsidRDefault="00144D7C" w:rsidP="009C5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9C5EA1">
              <w:rPr>
                <w:b/>
                <w:noProof/>
              </w:rPr>
              <w:t>Tiempo (h)</w:t>
            </w:r>
          </w:p>
        </w:tc>
        <w:tc>
          <w:tcPr>
            <w:tcW w:w="1405" w:type="dxa"/>
            <w:vAlign w:val="center"/>
          </w:tcPr>
          <w:p w14:paraId="2188A84A" w14:textId="4FF80CE5" w:rsidR="00144D7C" w:rsidRPr="009C5EA1" w:rsidRDefault="00144D7C" w:rsidP="009C5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9C5EA1">
              <w:rPr>
                <w:b/>
                <w:noProof/>
              </w:rPr>
              <w:t>Tiempo (decimal)</w:t>
            </w:r>
          </w:p>
        </w:tc>
        <w:tc>
          <w:tcPr>
            <w:tcW w:w="1390" w:type="dxa"/>
            <w:vAlign w:val="center"/>
          </w:tcPr>
          <w:p w14:paraId="12ACE11F" w14:textId="020EBE86" w:rsidR="00144D7C" w:rsidRPr="009C5EA1" w:rsidRDefault="00144D7C" w:rsidP="009C5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9C5EA1">
              <w:rPr>
                <w:b/>
                <w:noProof/>
              </w:rPr>
              <w:t>Coste personal</w:t>
            </w:r>
          </w:p>
        </w:tc>
        <w:tc>
          <w:tcPr>
            <w:tcW w:w="1396" w:type="dxa"/>
            <w:vAlign w:val="center"/>
          </w:tcPr>
          <w:p w14:paraId="0D452B9F" w14:textId="7EED9B81" w:rsidR="00144D7C" w:rsidRPr="009C5EA1" w:rsidRDefault="00144D7C" w:rsidP="009C5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9C5EA1">
              <w:rPr>
                <w:b/>
                <w:noProof/>
              </w:rPr>
              <w:t>Cantidad</w:t>
            </w:r>
          </w:p>
        </w:tc>
        <w:tc>
          <w:tcPr>
            <w:tcW w:w="1735" w:type="dxa"/>
            <w:vAlign w:val="center"/>
          </w:tcPr>
          <w:p w14:paraId="31A71F92" w14:textId="5B50A000" w:rsidR="00144D7C" w:rsidRPr="009C5EA1" w:rsidRDefault="00144D7C" w:rsidP="009C5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9C5EA1">
              <w:rPr>
                <w:b/>
                <w:noProof/>
              </w:rPr>
              <w:t>Coste amortización</w:t>
            </w:r>
          </w:p>
        </w:tc>
      </w:tr>
      <w:tr w:rsidR="00237740" w:rsidRPr="009C5EA1" w14:paraId="1B652227" w14:textId="77777777" w:rsidTr="009C5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Merge w:val="restart"/>
            <w:vAlign w:val="center"/>
          </w:tcPr>
          <w:p w14:paraId="1B54CB80" w14:textId="02AE3820" w:rsidR="00237740" w:rsidRPr="009C5EA1" w:rsidRDefault="00237740" w:rsidP="009C5EA1">
            <w:pPr>
              <w:jc w:val="center"/>
              <w:rPr>
                <w:b/>
                <w:noProof/>
              </w:rPr>
            </w:pPr>
            <w:r w:rsidRPr="009C5EA1">
              <w:rPr>
                <w:b/>
                <w:noProof/>
              </w:rPr>
              <w:t>D01</w:t>
            </w:r>
          </w:p>
        </w:tc>
        <w:tc>
          <w:tcPr>
            <w:tcW w:w="1340" w:type="dxa"/>
            <w:vAlign w:val="center"/>
          </w:tcPr>
          <w:p w14:paraId="1F0FC0BF" w14:textId="39F336B0" w:rsidR="00237740" w:rsidRPr="009721A7" w:rsidRDefault="00CC3CAF" w:rsidP="009C5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/>
                <w:color w:val="auto"/>
              </w:rPr>
            </w:pPr>
            <w:r>
              <w:rPr>
                <w:b w:val="0"/>
                <w:noProof/>
                <w:color w:val="auto"/>
              </w:rPr>
              <w:t>Task 001</w:t>
            </w:r>
          </w:p>
        </w:tc>
        <w:tc>
          <w:tcPr>
            <w:tcW w:w="1362" w:type="dxa"/>
            <w:vAlign w:val="center"/>
          </w:tcPr>
          <w:p w14:paraId="3A6231A9" w14:textId="1477DC69" w:rsidR="00237740" w:rsidRPr="009721A7" w:rsidRDefault="00E242C8" w:rsidP="009C5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/>
                <w:color w:val="auto"/>
              </w:rPr>
            </w:pPr>
            <w:r w:rsidRPr="009721A7">
              <w:rPr>
                <w:b w:val="0"/>
                <w:noProof/>
                <w:color w:val="auto"/>
              </w:rPr>
              <w:t>00:25</w:t>
            </w:r>
          </w:p>
        </w:tc>
        <w:tc>
          <w:tcPr>
            <w:tcW w:w="1405" w:type="dxa"/>
            <w:vAlign w:val="center"/>
          </w:tcPr>
          <w:p w14:paraId="6417E4CD" w14:textId="7F04C502" w:rsidR="00237740" w:rsidRPr="009721A7" w:rsidRDefault="00E242C8" w:rsidP="009C5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/>
                <w:color w:val="auto"/>
              </w:rPr>
            </w:pPr>
            <w:r w:rsidRPr="009721A7">
              <w:rPr>
                <w:b w:val="0"/>
                <w:noProof/>
                <w:color w:val="auto"/>
              </w:rPr>
              <w:t>0,42</w:t>
            </w:r>
          </w:p>
        </w:tc>
        <w:tc>
          <w:tcPr>
            <w:tcW w:w="1390" w:type="dxa"/>
            <w:vAlign w:val="center"/>
          </w:tcPr>
          <w:p w14:paraId="03B18676" w14:textId="1C1EF75F" w:rsidR="00237740" w:rsidRPr="009721A7" w:rsidRDefault="00E242C8" w:rsidP="009C5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/>
                <w:color w:val="auto"/>
              </w:rPr>
            </w:pPr>
            <w:r w:rsidRPr="009721A7">
              <w:rPr>
                <w:b w:val="0"/>
                <w:noProof/>
                <w:color w:val="auto"/>
              </w:rPr>
              <w:t>20,00 €</w:t>
            </w:r>
          </w:p>
        </w:tc>
        <w:tc>
          <w:tcPr>
            <w:tcW w:w="1396" w:type="dxa"/>
            <w:vAlign w:val="center"/>
          </w:tcPr>
          <w:p w14:paraId="4C800541" w14:textId="28142B7C" w:rsidR="00237740" w:rsidRPr="009721A7" w:rsidRDefault="009721A7" w:rsidP="009C5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/>
                <w:color w:val="auto"/>
              </w:rPr>
            </w:pPr>
            <w:r w:rsidRPr="009721A7">
              <w:rPr>
                <w:b w:val="0"/>
                <w:noProof/>
                <w:color w:val="auto"/>
              </w:rPr>
              <w:t>0</w:t>
            </w:r>
            <w:r w:rsidR="00E242C8" w:rsidRPr="009721A7">
              <w:rPr>
                <w:b w:val="0"/>
                <w:noProof/>
                <w:color w:val="auto"/>
              </w:rPr>
              <w:t>8,4</w:t>
            </w:r>
            <w:r w:rsidRPr="009721A7">
              <w:rPr>
                <w:b w:val="0"/>
                <w:noProof/>
                <w:color w:val="auto"/>
              </w:rPr>
              <w:t>0 €</w:t>
            </w:r>
          </w:p>
        </w:tc>
        <w:tc>
          <w:tcPr>
            <w:tcW w:w="1735" w:type="dxa"/>
            <w:vAlign w:val="center"/>
          </w:tcPr>
          <w:p w14:paraId="665664C7" w14:textId="26192D60" w:rsidR="00237740" w:rsidRPr="009721A7" w:rsidRDefault="009721A7" w:rsidP="009C5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/>
                <w:color w:val="auto"/>
              </w:rPr>
            </w:pPr>
            <w:r w:rsidRPr="009721A7">
              <w:rPr>
                <w:b w:val="0"/>
                <w:noProof/>
                <w:color w:val="auto"/>
              </w:rPr>
              <w:t>02,80 €</w:t>
            </w:r>
          </w:p>
        </w:tc>
      </w:tr>
      <w:tr w:rsidR="00237740" w:rsidRPr="009C5EA1" w14:paraId="3F3E1206" w14:textId="77777777" w:rsidTr="009C5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Merge/>
            <w:vAlign w:val="center"/>
          </w:tcPr>
          <w:p w14:paraId="11DBEF50" w14:textId="77777777" w:rsidR="00237740" w:rsidRPr="009C5EA1" w:rsidRDefault="00237740" w:rsidP="009C5EA1">
            <w:pPr>
              <w:jc w:val="center"/>
              <w:rPr>
                <w:b/>
                <w:noProof/>
              </w:rPr>
            </w:pPr>
          </w:p>
        </w:tc>
        <w:tc>
          <w:tcPr>
            <w:tcW w:w="1340" w:type="dxa"/>
            <w:vAlign w:val="center"/>
          </w:tcPr>
          <w:p w14:paraId="3D788BEE" w14:textId="191475D8" w:rsidR="00237740" w:rsidRPr="009721A7" w:rsidRDefault="00CC3CAF" w:rsidP="009C5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auto"/>
              </w:rPr>
            </w:pPr>
            <w:r>
              <w:rPr>
                <w:b w:val="0"/>
                <w:noProof/>
                <w:color w:val="auto"/>
              </w:rPr>
              <w:t>Task 002</w:t>
            </w:r>
          </w:p>
        </w:tc>
        <w:tc>
          <w:tcPr>
            <w:tcW w:w="1362" w:type="dxa"/>
            <w:vAlign w:val="center"/>
          </w:tcPr>
          <w:p w14:paraId="549D0852" w14:textId="017EB49E" w:rsidR="00237740" w:rsidRPr="009721A7" w:rsidRDefault="00E242C8" w:rsidP="009C5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auto"/>
              </w:rPr>
            </w:pPr>
            <w:r w:rsidRPr="009721A7">
              <w:rPr>
                <w:b w:val="0"/>
                <w:noProof/>
                <w:color w:val="auto"/>
              </w:rPr>
              <w:t>01:00</w:t>
            </w:r>
          </w:p>
        </w:tc>
        <w:tc>
          <w:tcPr>
            <w:tcW w:w="1405" w:type="dxa"/>
            <w:vAlign w:val="center"/>
          </w:tcPr>
          <w:p w14:paraId="275509FB" w14:textId="7506DEC0" w:rsidR="00237740" w:rsidRPr="009721A7" w:rsidRDefault="00E242C8" w:rsidP="009C5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auto"/>
              </w:rPr>
            </w:pPr>
            <w:r w:rsidRPr="009721A7">
              <w:rPr>
                <w:b w:val="0"/>
                <w:noProof/>
                <w:color w:val="auto"/>
              </w:rPr>
              <w:t>1</w:t>
            </w:r>
          </w:p>
        </w:tc>
        <w:tc>
          <w:tcPr>
            <w:tcW w:w="1390" w:type="dxa"/>
            <w:vAlign w:val="center"/>
          </w:tcPr>
          <w:p w14:paraId="046CB402" w14:textId="0E07AE60" w:rsidR="00237740" w:rsidRPr="009721A7" w:rsidRDefault="00E242C8" w:rsidP="009C5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auto"/>
              </w:rPr>
            </w:pPr>
            <w:r w:rsidRPr="009721A7">
              <w:rPr>
                <w:b w:val="0"/>
                <w:noProof/>
                <w:color w:val="auto"/>
              </w:rPr>
              <w:t>30,00 €</w:t>
            </w:r>
          </w:p>
        </w:tc>
        <w:tc>
          <w:tcPr>
            <w:tcW w:w="1396" w:type="dxa"/>
            <w:vAlign w:val="center"/>
          </w:tcPr>
          <w:p w14:paraId="594271B0" w14:textId="1E25EFCA" w:rsidR="00237740" w:rsidRPr="009721A7" w:rsidRDefault="009721A7" w:rsidP="009C5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auto"/>
              </w:rPr>
            </w:pPr>
            <w:r w:rsidRPr="009721A7">
              <w:rPr>
                <w:b w:val="0"/>
                <w:noProof/>
                <w:color w:val="auto"/>
              </w:rPr>
              <w:t>30,00 €</w:t>
            </w:r>
          </w:p>
        </w:tc>
        <w:tc>
          <w:tcPr>
            <w:tcW w:w="1735" w:type="dxa"/>
            <w:vAlign w:val="center"/>
          </w:tcPr>
          <w:p w14:paraId="65105948" w14:textId="5184DE56" w:rsidR="00237740" w:rsidRPr="009721A7" w:rsidRDefault="009721A7" w:rsidP="009C5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auto"/>
              </w:rPr>
            </w:pPr>
            <w:r w:rsidRPr="009721A7">
              <w:rPr>
                <w:b w:val="0"/>
                <w:noProof/>
                <w:color w:val="auto"/>
              </w:rPr>
              <w:t>10,00 €</w:t>
            </w:r>
          </w:p>
        </w:tc>
      </w:tr>
      <w:tr w:rsidR="00237740" w:rsidRPr="009C5EA1" w14:paraId="3C42A579" w14:textId="77777777" w:rsidTr="009C5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Merge/>
            <w:vAlign w:val="center"/>
          </w:tcPr>
          <w:p w14:paraId="4B46351D" w14:textId="77777777" w:rsidR="00237740" w:rsidRPr="009C5EA1" w:rsidRDefault="00237740" w:rsidP="009C5EA1">
            <w:pPr>
              <w:jc w:val="center"/>
              <w:rPr>
                <w:b/>
                <w:noProof/>
              </w:rPr>
            </w:pPr>
          </w:p>
        </w:tc>
        <w:tc>
          <w:tcPr>
            <w:tcW w:w="1340" w:type="dxa"/>
            <w:vAlign w:val="center"/>
          </w:tcPr>
          <w:p w14:paraId="5F707792" w14:textId="1A75A421" w:rsidR="00237740" w:rsidRPr="009721A7" w:rsidRDefault="00CC3CAF" w:rsidP="009C5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/>
                <w:color w:val="auto"/>
              </w:rPr>
            </w:pPr>
            <w:r>
              <w:rPr>
                <w:b w:val="0"/>
                <w:noProof/>
                <w:color w:val="auto"/>
              </w:rPr>
              <w:t>Task 003</w:t>
            </w:r>
          </w:p>
        </w:tc>
        <w:tc>
          <w:tcPr>
            <w:tcW w:w="1362" w:type="dxa"/>
            <w:vAlign w:val="center"/>
          </w:tcPr>
          <w:p w14:paraId="78A7F44D" w14:textId="594707AF" w:rsidR="00237740" w:rsidRPr="009721A7" w:rsidRDefault="00E242C8" w:rsidP="009C5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/>
                <w:color w:val="auto"/>
              </w:rPr>
            </w:pPr>
            <w:r w:rsidRPr="009721A7">
              <w:rPr>
                <w:b w:val="0"/>
                <w:noProof/>
                <w:color w:val="auto"/>
              </w:rPr>
              <w:t>01:00</w:t>
            </w:r>
          </w:p>
        </w:tc>
        <w:tc>
          <w:tcPr>
            <w:tcW w:w="1405" w:type="dxa"/>
            <w:vAlign w:val="center"/>
          </w:tcPr>
          <w:p w14:paraId="5E542D20" w14:textId="239C63DD" w:rsidR="00237740" w:rsidRPr="009721A7" w:rsidRDefault="00E242C8" w:rsidP="009C5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/>
                <w:color w:val="auto"/>
              </w:rPr>
            </w:pPr>
            <w:r w:rsidRPr="009721A7">
              <w:rPr>
                <w:b w:val="0"/>
                <w:noProof/>
                <w:color w:val="auto"/>
              </w:rPr>
              <w:t>1</w:t>
            </w:r>
          </w:p>
        </w:tc>
        <w:tc>
          <w:tcPr>
            <w:tcW w:w="1390" w:type="dxa"/>
            <w:vAlign w:val="center"/>
          </w:tcPr>
          <w:p w14:paraId="5E5407E7" w14:textId="394FA294" w:rsidR="00237740" w:rsidRPr="009721A7" w:rsidRDefault="00E242C8" w:rsidP="009C5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/>
                <w:color w:val="auto"/>
              </w:rPr>
            </w:pPr>
            <w:r w:rsidRPr="009721A7">
              <w:rPr>
                <w:b w:val="0"/>
                <w:noProof/>
                <w:color w:val="auto"/>
              </w:rPr>
              <w:t>20,00 €</w:t>
            </w:r>
          </w:p>
        </w:tc>
        <w:tc>
          <w:tcPr>
            <w:tcW w:w="1396" w:type="dxa"/>
            <w:vAlign w:val="center"/>
          </w:tcPr>
          <w:p w14:paraId="58C01C9B" w14:textId="28000B97" w:rsidR="00237740" w:rsidRPr="009721A7" w:rsidRDefault="009721A7" w:rsidP="009C5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/>
                <w:color w:val="auto"/>
              </w:rPr>
            </w:pPr>
            <w:r w:rsidRPr="009721A7">
              <w:rPr>
                <w:b w:val="0"/>
                <w:noProof/>
                <w:color w:val="auto"/>
              </w:rPr>
              <w:t>20,00 €</w:t>
            </w:r>
          </w:p>
        </w:tc>
        <w:tc>
          <w:tcPr>
            <w:tcW w:w="1735" w:type="dxa"/>
            <w:vAlign w:val="center"/>
          </w:tcPr>
          <w:p w14:paraId="5D165188" w14:textId="2431129D" w:rsidR="00237740" w:rsidRPr="009721A7" w:rsidRDefault="009721A7" w:rsidP="009C5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/>
                <w:color w:val="auto"/>
              </w:rPr>
            </w:pPr>
            <w:r w:rsidRPr="009721A7">
              <w:rPr>
                <w:b w:val="0"/>
                <w:noProof/>
                <w:color w:val="auto"/>
              </w:rPr>
              <w:t>06,67 €</w:t>
            </w:r>
          </w:p>
        </w:tc>
      </w:tr>
      <w:tr w:rsidR="00237740" w:rsidRPr="009C5EA1" w14:paraId="34B745BB" w14:textId="77777777" w:rsidTr="009C5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bottom w:val="single" w:sz="36" w:space="0" w:color="FF0000"/>
            </w:tcBorders>
            <w:vAlign w:val="center"/>
          </w:tcPr>
          <w:p w14:paraId="30D8F5DA" w14:textId="259DDCA6" w:rsidR="00237740" w:rsidRPr="009C5EA1" w:rsidRDefault="00237740" w:rsidP="009C5EA1">
            <w:pPr>
              <w:jc w:val="center"/>
              <w:rPr>
                <w:b/>
                <w:noProof/>
              </w:rPr>
            </w:pPr>
            <w:r w:rsidRPr="009C5EA1">
              <w:rPr>
                <w:b/>
                <w:noProof/>
              </w:rPr>
              <w:t>Total D01</w:t>
            </w:r>
          </w:p>
        </w:tc>
        <w:tc>
          <w:tcPr>
            <w:tcW w:w="1340" w:type="dxa"/>
            <w:tcBorders>
              <w:bottom w:val="single" w:sz="36" w:space="0" w:color="FF0000"/>
            </w:tcBorders>
            <w:vAlign w:val="center"/>
          </w:tcPr>
          <w:p w14:paraId="0E5C71F5" w14:textId="77777777" w:rsidR="00237740" w:rsidRPr="009C5EA1" w:rsidRDefault="00237740" w:rsidP="009C5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auto"/>
              </w:rPr>
            </w:pPr>
          </w:p>
        </w:tc>
        <w:tc>
          <w:tcPr>
            <w:tcW w:w="1362" w:type="dxa"/>
            <w:tcBorders>
              <w:bottom w:val="single" w:sz="36" w:space="0" w:color="FF0000"/>
            </w:tcBorders>
            <w:vAlign w:val="center"/>
          </w:tcPr>
          <w:p w14:paraId="0B8C7B9B" w14:textId="0597836E" w:rsidR="00237740" w:rsidRPr="009C5EA1" w:rsidRDefault="009721A7" w:rsidP="009C5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  <w:color w:val="auto"/>
              </w:rPr>
            </w:pPr>
            <w:r w:rsidRPr="009C5EA1">
              <w:rPr>
                <w:bCs/>
                <w:noProof/>
                <w:color w:val="auto"/>
              </w:rPr>
              <w:t>02:25</w:t>
            </w:r>
          </w:p>
        </w:tc>
        <w:tc>
          <w:tcPr>
            <w:tcW w:w="1405" w:type="dxa"/>
            <w:tcBorders>
              <w:bottom w:val="single" w:sz="36" w:space="0" w:color="FF0000"/>
            </w:tcBorders>
            <w:vAlign w:val="center"/>
          </w:tcPr>
          <w:p w14:paraId="276E943F" w14:textId="2B66A8B1" w:rsidR="00237740" w:rsidRPr="009C5EA1" w:rsidRDefault="009721A7" w:rsidP="009C5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  <w:color w:val="auto"/>
              </w:rPr>
            </w:pPr>
            <w:r w:rsidRPr="009C5EA1">
              <w:rPr>
                <w:bCs/>
                <w:noProof/>
                <w:color w:val="auto"/>
              </w:rPr>
              <w:t>2,42</w:t>
            </w:r>
          </w:p>
        </w:tc>
        <w:tc>
          <w:tcPr>
            <w:tcW w:w="1390" w:type="dxa"/>
            <w:tcBorders>
              <w:bottom w:val="single" w:sz="36" w:space="0" w:color="FF0000"/>
            </w:tcBorders>
            <w:vAlign w:val="center"/>
          </w:tcPr>
          <w:p w14:paraId="5839EB6F" w14:textId="77777777" w:rsidR="00237740" w:rsidRPr="009C5EA1" w:rsidRDefault="00237740" w:rsidP="009C5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  <w:color w:val="auto"/>
              </w:rPr>
            </w:pPr>
          </w:p>
        </w:tc>
        <w:tc>
          <w:tcPr>
            <w:tcW w:w="1396" w:type="dxa"/>
            <w:tcBorders>
              <w:bottom w:val="single" w:sz="36" w:space="0" w:color="FF0000"/>
            </w:tcBorders>
            <w:vAlign w:val="center"/>
          </w:tcPr>
          <w:p w14:paraId="4109E428" w14:textId="32CCC596" w:rsidR="00237740" w:rsidRPr="009C5EA1" w:rsidRDefault="009721A7" w:rsidP="009C5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  <w:color w:val="auto"/>
              </w:rPr>
            </w:pPr>
            <w:r w:rsidRPr="009C5EA1">
              <w:rPr>
                <w:bCs/>
                <w:noProof/>
                <w:color w:val="auto"/>
              </w:rPr>
              <w:t>58,40 €</w:t>
            </w:r>
          </w:p>
        </w:tc>
        <w:tc>
          <w:tcPr>
            <w:tcW w:w="1735" w:type="dxa"/>
            <w:tcBorders>
              <w:bottom w:val="single" w:sz="36" w:space="0" w:color="FF0000"/>
            </w:tcBorders>
            <w:vAlign w:val="center"/>
          </w:tcPr>
          <w:p w14:paraId="33829C69" w14:textId="741C8035" w:rsidR="00237740" w:rsidRPr="009C5EA1" w:rsidRDefault="009721A7" w:rsidP="009C5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  <w:color w:val="auto"/>
              </w:rPr>
            </w:pPr>
            <w:r w:rsidRPr="009C5EA1">
              <w:rPr>
                <w:bCs/>
                <w:noProof/>
                <w:color w:val="auto"/>
              </w:rPr>
              <w:t>19,47 €</w:t>
            </w:r>
          </w:p>
        </w:tc>
      </w:tr>
    </w:tbl>
    <w:p w14:paraId="30827CE3" w14:textId="7D92A222" w:rsidR="0049503D" w:rsidRDefault="0049503D">
      <w:pPr>
        <w:spacing w:after="200"/>
        <w:rPr>
          <w:noProof/>
        </w:rPr>
      </w:pPr>
      <w:r>
        <w:rPr>
          <w:noProof/>
        </w:rPr>
        <w:t xml:space="preserve">Tiempo / Presupuesto D01: </w:t>
      </w:r>
      <w:r w:rsidRPr="0049503D">
        <w:rPr>
          <w:b w:val="0"/>
          <w:bCs/>
          <w:noProof/>
          <w:color w:val="auto"/>
        </w:rPr>
        <w:t>02:25 / 58,4+19,47 €</w:t>
      </w:r>
    </w:p>
    <w:p w14:paraId="3A734171" w14:textId="2868994E" w:rsidR="00016075" w:rsidRPr="00AA3E49" w:rsidRDefault="00016075" w:rsidP="00016075">
      <w:pPr>
        <w:pStyle w:val="Contenido"/>
        <w:rPr>
          <w:b/>
          <w:bCs/>
          <w:noProof/>
        </w:rPr>
      </w:pPr>
      <w:bookmarkStart w:id="5" w:name="_Toc158551257"/>
      <w:r>
        <w:rPr>
          <w:rStyle w:val="Ttulo2Car"/>
          <w:b/>
          <w:bCs/>
        </w:rPr>
        <w:t>Progreso</w:t>
      </w:r>
      <w:bookmarkEnd w:id="5"/>
      <w:r w:rsidRPr="00217616">
        <w:rPr>
          <w:b/>
          <w:bCs/>
        </w:rPr>
        <w:t>:</w:t>
      </w:r>
    </w:p>
    <w:p w14:paraId="60C1BE04" w14:textId="591CA1AD" w:rsidR="00016075" w:rsidRDefault="00016075">
      <w:pPr>
        <w:spacing w:after="200"/>
        <w:rPr>
          <w:rFonts w:asciiTheme="majorHAnsi" w:eastAsiaTheme="majorEastAsia" w:hAnsiTheme="majorHAnsi" w:cstheme="majorBidi"/>
          <w:noProof/>
          <w:color w:val="061F57" w:themeColor="text2" w:themeShade="BF"/>
          <w:kern w:val="28"/>
          <w:sz w:val="52"/>
          <w:szCs w:val="32"/>
        </w:rPr>
      </w:pPr>
      <w:r>
        <w:rPr>
          <w:noProof/>
        </w:rPr>
        <w:br w:type="page"/>
      </w:r>
    </w:p>
    <w:p w14:paraId="225EA18C" w14:textId="6D6542D4" w:rsidR="00E01581" w:rsidRPr="00814C50" w:rsidRDefault="00814C50" w:rsidP="00653004">
      <w:pPr>
        <w:pStyle w:val="Ttulo1"/>
        <w:rPr>
          <w:noProof/>
        </w:rPr>
      </w:pPr>
      <w:bookmarkStart w:id="6" w:name="_Toc158551258"/>
      <w:r w:rsidRPr="00814C50">
        <w:rPr>
          <w:noProof/>
        </w:rPr>
        <w:lastRenderedPageBreak/>
        <w:t>Conclusiones</w:t>
      </w:r>
      <w:bookmarkEnd w:id="6"/>
    </w:p>
    <w:p w14:paraId="063D15BA" w14:textId="187A773E" w:rsidR="006B0F82" w:rsidRPr="00814C50" w:rsidRDefault="0049503D" w:rsidP="00E01581">
      <w:pPr>
        <w:pStyle w:val="Contenido"/>
        <w:rPr>
          <w:noProof/>
        </w:rPr>
      </w:pPr>
      <w:r>
        <w:rPr>
          <w:color w:val="auto"/>
        </w:rPr>
        <w:t xml:space="preserve">En conclusión, se ha estimado un tiempo total de realización de las tareas de </w:t>
      </w:r>
      <w:r w:rsidR="00B42DA9">
        <w:rPr>
          <w:color w:val="auto"/>
        </w:rPr>
        <w:t>37</w:t>
      </w:r>
      <w:r>
        <w:rPr>
          <w:color w:val="auto"/>
        </w:rPr>
        <w:t xml:space="preserve"> horas y 45 minutos, lo que lleva un coste de </w:t>
      </w:r>
      <w:r w:rsidR="00B42DA9">
        <w:rPr>
          <w:color w:val="auto"/>
        </w:rPr>
        <w:t>777</w:t>
      </w:r>
      <w:r>
        <w:rPr>
          <w:color w:val="auto"/>
        </w:rPr>
        <w:t xml:space="preserve"> euros junto a </w:t>
      </w:r>
      <w:r w:rsidR="00B42DA9">
        <w:rPr>
          <w:color w:val="auto"/>
        </w:rPr>
        <w:t>259</w:t>
      </w:r>
      <w:r>
        <w:rPr>
          <w:color w:val="auto"/>
        </w:rPr>
        <w:t xml:space="preserve"> de amortización por cada año</w:t>
      </w:r>
      <w:r w:rsidR="00B42DA9">
        <w:rPr>
          <w:color w:val="auto"/>
        </w:rPr>
        <w:t xml:space="preserve"> (3 años)</w:t>
      </w:r>
      <w:r>
        <w:rPr>
          <w:color w:val="auto"/>
        </w:rPr>
        <w:t>. Fijándose en los tiempos reales, se aprecia que los tiempos fueron mayoritariamente menores a los estimados,</w:t>
      </w:r>
      <w:r w:rsidR="00B42DA9">
        <w:rPr>
          <w:color w:val="auto"/>
        </w:rPr>
        <w:t xml:space="preserve"> por lo que se ha realizado una pequeña sobreestimación, lo cual no es ideal para una empresa.</w:t>
      </w:r>
      <w:r w:rsidR="006B0F82" w:rsidRPr="00814C50">
        <w:rPr>
          <w:noProof/>
        </w:rPr>
        <w:br w:type="page"/>
      </w:r>
    </w:p>
    <w:p w14:paraId="62255640" w14:textId="1C09ECD7" w:rsidR="006B0F82" w:rsidRPr="00814C50" w:rsidRDefault="00814C50" w:rsidP="00653004">
      <w:pPr>
        <w:pStyle w:val="Ttulo1"/>
        <w:rPr>
          <w:noProof/>
        </w:rPr>
      </w:pPr>
      <w:bookmarkStart w:id="7" w:name="_Toc158551259"/>
      <w:r w:rsidRPr="00814C50">
        <w:rPr>
          <w:noProof/>
        </w:rPr>
        <w:lastRenderedPageBreak/>
        <w:t>Bibliografía</w:t>
      </w:r>
      <w:bookmarkEnd w:id="7"/>
    </w:p>
    <w:p w14:paraId="1595912B" w14:textId="17F2AC0F" w:rsidR="00E01581" w:rsidRPr="00814C50" w:rsidRDefault="005C1705" w:rsidP="00E01581">
      <w:pPr>
        <w:pStyle w:val="Contenido"/>
        <w:rPr>
          <w:noProof/>
          <w:color w:val="auto"/>
        </w:rPr>
      </w:pPr>
      <w:r>
        <w:rPr>
          <w:noProof/>
          <w:color w:val="auto"/>
        </w:rPr>
        <w:t>Intencionalmente en blanco.</w:t>
      </w:r>
    </w:p>
    <w:sectPr w:rsidR="00E01581" w:rsidRPr="00814C50" w:rsidSect="00EF32BE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4AF4A" w14:textId="77777777" w:rsidR="00EF32BE" w:rsidRDefault="00EF32BE">
      <w:r>
        <w:separator/>
      </w:r>
    </w:p>
    <w:p w14:paraId="66D59B79" w14:textId="77777777" w:rsidR="00EF32BE" w:rsidRDefault="00EF32BE"/>
  </w:endnote>
  <w:endnote w:type="continuationSeparator" w:id="0">
    <w:p w14:paraId="26F0AD78" w14:textId="77777777" w:rsidR="00EF32BE" w:rsidRDefault="00EF32BE">
      <w:r>
        <w:continuationSeparator/>
      </w:r>
    </w:p>
    <w:p w14:paraId="7A3BA67D" w14:textId="77777777" w:rsidR="00EF32BE" w:rsidRDefault="00EF32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6641ECC7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0A256A62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3F6F9" w14:textId="77777777" w:rsidR="00EF32BE" w:rsidRDefault="00EF32BE">
      <w:r>
        <w:separator/>
      </w:r>
    </w:p>
    <w:p w14:paraId="0A16A931" w14:textId="77777777" w:rsidR="00EF32BE" w:rsidRDefault="00EF32BE"/>
  </w:footnote>
  <w:footnote w:type="continuationSeparator" w:id="0">
    <w:p w14:paraId="2B99428C" w14:textId="77777777" w:rsidR="00EF32BE" w:rsidRDefault="00EF32BE">
      <w:r>
        <w:continuationSeparator/>
      </w:r>
    </w:p>
    <w:p w14:paraId="319ACE1A" w14:textId="77777777" w:rsidR="00EF32BE" w:rsidRDefault="00EF32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D6D55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FA87A6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68282A1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745"/>
    <w:multiLevelType w:val="multilevel"/>
    <w:tmpl w:val="B5B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17FC8"/>
    <w:multiLevelType w:val="hybridMultilevel"/>
    <w:tmpl w:val="BC662D34"/>
    <w:lvl w:ilvl="0" w:tplc="816CB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5B16"/>
    <w:multiLevelType w:val="multilevel"/>
    <w:tmpl w:val="412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056E8"/>
    <w:multiLevelType w:val="multilevel"/>
    <w:tmpl w:val="9DF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574F4F"/>
    <w:multiLevelType w:val="hybridMultilevel"/>
    <w:tmpl w:val="40EAD054"/>
    <w:lvl w:ilvl="0" w:tplc="4C4EB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20900"/>
    <w:multiLevelType w:val="hybridMultilevel"/>
    <w:tmpl w:val="7C1A7160"/>
    <w:lvl w:ilvl="0" w:tplc="1BC232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34554"/>
    <w:multiLevelType w:val="hybridMultilevel"/>
    <w:tmpl w:val="B4F4A082"/>
    <w:lvl w:ilvl="0" w:tplc="83A6D7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A3BAE"/>
    <w:multiLevelType w:val="hybridMultilevel"/>
    <w:tmpl w:val="A14692F6"/>
    <w:lvl w:ilvl="0" w:tplc="5E601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32F21"/>
    <w:multiLevelType w:val="hybridMultilevel"/>
    <w:tmpl w:val="4B987DC6"/>
    <w:lvl w:ilvl="0" w:tplc="A0F0C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01D0E"/>
    <w:multiLevelType w:val="multilevel"/>
    <w:tmpl w:val="A8C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74222">
    <w:abstractNumId w:val="7"/>
  </w:num>
  <w:num w:numId="2" w16cid:durableId="2117754253">
    <w:abstractNumId w:val="1"/>
  </w:num>
  <w:num w:numId="3" w16cid:durableId="295065820">
    <w:abstractNumId w:val="4"/>
  </w:num>
  <w:num w:numId="4" w16cid:durableId="804397209">
    <w:abstractNumId w:val="6"/>
  </w:num>
  <w:num w:numId="5" w16cid:durableId="2107192935">
    <w:abstractNumId w:val="0"/>
  </w:num>
  <w:num w:numId="6" w16cid:durableId="1174295748">
    <w:abstractNumId w:val="2"/>
  </w:num>
  <w:num w:numId="7" w16cid:durableId="897713479">
    <w:abstractNumId w:val="9"/>
  </w:num>
  <w:num w:numId="8" w16cid:durableId="323434880">
    <w:abstractNumId w:val="3"/>
  </w:num>
  <w:num w:numId="9" w16cid:durableId="1150292675">
    <w:abstractNumId w:val="8"/>
  </w:num>
  <w:num w:numId="10" w16cid:durableId="12170817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44"/>
    <w:rsid w:val="00016075"/>
    <w:rsid w:val="00016BE6"/>
    <w:rsid w:val="0002482E"/>
    <w:rsid w:val="00024CBA"/>
    <w:rsid w:val="00050324"/>
    <w:rsid w:val="0005300B"/>
    <w:rsid w:val="00064667"/>
    <w:rsid w:val="00070C0B"/>
    <w:rsid w:val="00071124"/>
    <w:rsid w:val="000747A0"/>
    <w:rsid w:val="000A0150"/>
    <w:rsid w:val="000A5799"/>
    <w:rsid w:val="000D1D8C"/>
    <w:rsid w:val="000E63C9"/>
    <w:rsid w:val="001022F4"/>
    <w:rsid w:val="00130E9D"/>
    <w:rsid w:val="00144D7C"/>
    <w:rsid w:val="00150A6D"/>
    <w:rsid w:val="001642CA"/>
    <w:rsid w:val="00167851"/>
    <w:rsid w:val="00185B35"/>
    <w:rsid w:val="00192E5E"/>
    <w:rsid w:val="001F2BC8"/>
    <w:rsid w:val="001F5F6B"/>
    <w:rsid w:val="00203F8E"/>
    <w:rsid w:val="002079A2"/>
    <w:rsid w:val="00217616"/>
    <w:rsid w:val="002276F3"/>
    <w:rsid w:val="00237740"/>
    <w:rsid w:val="00243EBC"/>
    <w:rsid w:val="00246A35"/>
    <w:rsid w:val="00284348"/>
    <w:rsid w:val="002A2A3E"/>
    <w:rsid w:val="002B7503"/>
    <w:rsid w:val="002C52DC"/>
    <w:rsid w:val="002E15E4"/>
    <w:rsid w:val="002F51F5"/>
    <w:rsid w:val="002F767F"/>
    <w:rsid w:val="00312137"/>
    <w:rsid w:val="00312C8F"/>
    <w:rsid w:val="00330359"/>
    <w:rsid w:val="0033762F"/>
    <w:rsid w:val="00347E7A"/>
    <w:rsid w:val="00360494"/>
    <w:rsid w:val="00366C7E"/>
    <w:rsid w:val="00370A5C"/>
    <w:rsid w:val="00384EA3"/>
    <w:rsid w:val="003A39A1"/>
    <w:rsid w:val="003C2191"/>
    <w:rsid w:val="003C7994"/>
    <w:rsid w:val="003D3863"/>
    <w:rsid w:val="004110DE"/>
    <w:rsid w:val="00412288"/>
    <w:rsid w:val="00426622"/>
    <w:rsid w:val="0044085A"/>
    <w:rsid w:val="004569F1"/>
    <w:rsid w:val="0049403C"/>
    <w:rsid w:val="0049503D"/>
    <w:rsid w:val="004B21A5"/>
    <w:rsid w:val="004B2C0B"/>
    <w:rsid w:val="004E5FEE"/>
    <w:rsid w:val="004F20DC"/>
    <w:rsid w:val="005037F0"/>
    <w:rsid w:val="00516A86"/>
    <w:rsid w:val="005275F6"/>
    <w:rsid w:val="0054717D"/>
    <w:rsid w:val="00556588"/>
    <w:rsid w:val="00571250"/>
    <w:rsid w:val="00572102"/>
    <w:rsid w:val="00573920"/>
    <w:rsid w:val="005819A7"/>
    <w:rsid w:val="005C1705"/>
    <w:rsid w:val="005F1BB0"/>
    <w:rsid w:val="005F2BAA"/>
    <w:rsid w:val="005F484E"/>
    <w:rsid w:val="006448B7"/>
    <w:rsid w:val="006451E8"/>
    <w:rsid w:val="00646A84"/>
    <w:rsid w:val="00653004"/>
    <w:rsid w:val="006566D4"/>
    <w:rsid w:val="00656C4D"/>
    <w:rsid w:val="00676D44"/>
    <w:rsid w:val="006804BB"/>
    <w:rsid w:val="006A5C78"/>
    <w:rsid w:val="006A7F7D"/>
    <w:rsid w:val="006B0F82"/>
    <w:rsid w:val="006C42AB"/>
    <w:rsid w:val="006C4C7F"/>
    <w:rsid w:val="006E5716"/>
    <w:rsid w:val="007046E0"/>
    <w:rsid w:val="00714FE3"/>
    <w:rsid w:val="007302B3"/>
    <w:rsid w:val="00730733"/>
    <w:rsid w:val="007309A6"/>
    <w:rsid w:val="00730E3A"/>
    <w:rsid w:val="00736AAF"/>
    <w:rsid w:val="00751D79"/>
    <w:rsid w:val="00764F6C"/>
    <w:rsid w:val="00765B2A"/>
    <w:rsid w:val="00773045"/>
    <w:rsid w:val="00783A34"/>
    <w:rsid w:val="007841C6"/>
    <w:rsid w:val="007A34A7"/>
    <w:rsid w:val="007C6B52"/>
    <w:rsid w:val="007D16C5"/>
    <w:rsid w:val="007F4125"/>
    <w:rsid w:val="00814C50"/>
    <w:rsid w:val="00862FE4"/>
    <w:rsid w:val="0086389A"/>
    <w:rsid w:val="0087605E"/>
    <w:rsid w:val="008822F1"/>
    <w:rsid w:val="008941AE"/>
    <w:rsid w:val="008B1964"/>
    <w:rsid w:val="008B1FEE"/>
    <w:rsid w:val="008B47A9"/>
    <w:rsid w:val="008E143E"/>
    <w:rsid w:val="008E1D13"/>
    <w:rsid w:val="008E3D6E"/>
    <w:rsid w:val="00903C32"/>
    <w:rsid w:val="00916B16"/>
    <w:rsid w:val="009173B9"/>
    <w:rsid w:val="00923880"/>
    <w:rsid w:val="00925AE4"/>
    <w:rsid w:val="0093335D"/>
    <w:rsid w:val="0093613E"/>
    <w:rsid w:val="00943026"/>
    <w:rsid w:val="00960417"/>
    <w:rsid w:val="00963AFC"/>
    <w:rsid w:val="00966B81"/>
    <w:rsid w:val="009721A7"/>
    <w:rsid w:val="00977F79"/>
    <w:rsid w:val="00985431"/>
    <w:rsid w:val="00991ECC"/>
    <w:rsid w:val="009B76A5"/>
    <w:rsid w:val="009C121E"/>
    <w:rsid w:val="009C5EA1"/>
    <w:rsid w:val="009C7720"/>
    <w:rsid w:val="009D1F94"/>
    <w:rsid w:val="009F1BB5"/>
    <w:rsid w:val="00A17D9A"/>
    <w:rsid w:val="00A23AFA"/>
    <w:rsid w:val="00A31B3E"/>
    <w:rsid w:val="00A449CC"/>
    <w:rsid w:val="00A532F3"/>
    <w:rsid w:val="00A8489E"/>
    <w:rsid w:val="00A964CE"/>
    <w:rsid w:val="00AA3E49"/>
    <w:rsid w:val="00AB02A7"/>
    <w:rsid w:val="00AB08FB"/>
    <w:rsid w:val="00AC29F3"/>
    <w:rsid w:val="00B04118"/>
    <w:rsid w:val="00B11B8D"/>
    <w:rsid w:val="00B13F26"/>
    <w:rsid w:val="00B231E5"/>
    <w:rsid w:val="00B42DA9"/>
    <w:rsid w:val="00B460F1"/>
    <w:rsid w:val="00B654AB"/>
    <w:rsid w:val="00B67B1F"/>
    <w:rsid w:val="00B73C93"/>
    <w:rsid w:val="00BE2AD7"/>
    <w:rsid w:val="00BF6B16"/>
    <w:rsid w:val="00BF705A"/>
    <w:rsid w:val="00C02B87"/>
    <w:rsid w:val="00C140A9"/>
    <w:rsid w:val="00C26637"/>
    <w:rsid w:val="00C4086D"/>
    <w:rsid w:val="00C673F8"/>
    <w:rsid w:val="00C77343"/>
    <w:rsid w:val="00CA1896"/>
    <w:rsid w:val="00CA4062"/>
    <w:rsid w:val="00CB5B28"/>
    <w:rsid w:val="00CC3CAF"/>
    <w:rsid w:val="00CF5371"/>
    <w:rsid w:val="00D0323A"/>
    <w:rsid w:val="00D0559F"/>
    <w:rsid w:val="00D05E18"/>
    <w:rsid w:val="00D064B5"/>
    <w:rsid w:val="00D077E9"/>
    <w:rsid w:val="00D12502"/>
    <w:rsid w:val="00D3460D"/>
    <w:rsid w:val="00D42CB7"/>
    <w:rsid w:val="00D5413D"/>
    <w:rsid w:val="00D570A9"/>
    <w:rsid w:val="00D70D02"/>
    <w:rsid w:val="00D770C7"/>
    <w:rsid w:val="00D86945"/>
    <w:rsid w:val="00D90290"/>
    <w:rsid w:val="00D94404"/>
    <w:rsid w:val="00DA2715"/>
    <w:rsid w:val="00DC706A"/>
    <w:rsid w:val="00DD152F"/>
    <w:rsid w:val="00DE213F"/>
    <w:rsid w:val="00DF027C"/>
    <w:rsid w:val="00DF2132"/>
    <w:rsid w:val="00E00A32"/>
    <w:rsid w:val="00E01581"/>
    <w:rsid w:val="00E1627C"/>
    <w:rsid w:val="00E21711"/>
    <w:rsid w:val="00E22ACD"/>
    <w:rsid w:val="00E242C8"/>
    <w:rsid w:val="00E620B0"/>
    <w:rsid w:val="00E7663D"/>
    <w:rsid w:val="00E81B40"/>
    <w:rsid w:val="00E93AC0"/>
    <w:rsid w:val="00EF32BE"/>
    <w:rsid w:val="00EF555B"/>
    <w:rsid w:val="00F027BB"/>
    <w:rsid w:val="00F02C34"/>
    <w:rsid w:val="00F11DCF"/>
    <w:rsid w:val="00F13273"/>
    <w:rsid w:val="00F162EA"/>
    <w:rsid w:val="00F216FC"/>
    <w:rsid w:val="00F52D27"/>
    <w:rsid w:val="00F65B77"/>
    <w:rsid w:val="00F83527"/>
    <w:rsid w:val="00F876E9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BE337"/>
  <w15:docId w15:val="{8073B09C-7561-48EA-97FB-A333D6FC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9CC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676D4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5300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530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004"/>
    <w:rPr>
      <w:color w:val="3592CF" w:themeColor="hyperlink"/>
      <w:u w:val="single"/>
    </w:rPr>
  </w:style>
  <w:style w:type="paragraph" w:customStyle="1" w:styleId="paragraph">
    <w:name w:val="paragraph"/>
    <w:basedOn w:val="Normal"/>
    <w:rsid w:val="0037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ja-JP"/>
    </w:rPr>
  </w:style>
  <w:style w:type="character" w:customStyle="1" w:styleId="normaltextrun">
    <w:name w:val="normaltextrun"/>
    <w:basedOn w:val="Fuentedeprrafopredeter"/>
    <w:rsid w:val="00370A5C"/>
  </w:style>
  <w:style w:type="character" w:customStyle="1" w:styleId="eop">
    <w:name w:val="eop"/>
    <w:basedOn w:val="Fuentedeprrafopredeter"/>
    <w:rsid w:val="00370A5C"/>
  </w:style>
  <w:style w:type="table" w:styleId="Tablaconcuadrcula4-nfasis2">
    <w:name w:val="Grid Table 4 Accent 2"/>
    <w:basedOn w:val="Tablanormal"/>
    <w:uiPriority w:val="49"/>
    <w:rsid w:val="00370A5C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347E7A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412288"/>
    <w:pPr>
      <w:spacing w:after="100"/>
      <w:ind w:left="280"/>
    </w:pPr>
  </w:style>
  <w:style w:type="table" w:styleId="Tablaconcuadrcula5oscura-nfasis2">
    <w:name w:val="Grid Table 5 Dark Accent 2"/>
    <w:basedOn w:val="Tablanormal"/>
    <w:uiPriority w:val="50"/>
    <w:rsid w:val="002F76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5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3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e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C8ACA848E4CE0A8197C07B3722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DF7E-327C-4EB7-BC1B-8C72E8896139}"/>
      </w:docPartPr>
      <w:docPartBody>
        <w:p w:rsidR="0074422B" w:rsidRDefault="00000000">
          <w:pPr>
            <w:pStyle w:val="2EDC8ACA848E4CE0A8197C07B3722D0F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DE"/>
    <w:rsid w:val="00066B97"/>
    <w:rsid w:val="001E61B8"/>
    <w:rsid w:val="00214C36"/>
    <w:rsid w:val="00265C1F"/>
    <w:rsid w:val="002C4507"/>
    <w:rsid w:val="002E4ECD"/>
    <w:rsid w:val="002E63BD"/>
    <w:rsid w:val="002E6D78"/>
    <w:rsid w:val="00344802"/>
    <w:rsid w:val="00423736"/>
    <w:rsid w:val="00425980"/>
    <w:rsid w:val="006741C8"/>
    <w:rsid w:val="006B60FC"/>
    <w:rsid w:val="006F6955"/>
    <w:rsid w:val="007326D0"/>
    <w:rsid w:val="0074422B"/>
    <w:rsid w:val="007D2CEC"/>
    <w:rsid w:val="00811D02"/>
    <w:rsid w:val="00A35507"/>
    <w:rsid w:val="00AC50DE"/>
    <w:rsid w:val="00AE355F"/>
    <w:rsid w:val="00B31E58"/>
    <w:rsid w:val="00B40682"/>
    <w:rsid w:val="00B538AF"/>
    <w:rsid w:val="00B71EFE"/>
    <w:rsid w:val="00B72B54"/>
    <w:rsid w:val="00B81FD7"/>
    <w:rsid w:val="00BF499F"/>
    <w:rsid w:val="00C32C9D"/>
    <w:rsid w:val="00CF6F26"/>
    <w:rsid w:val="00DB6583"/>
    <w:rsid w:val="00E02387"/>
    <w:rsid w:val="00E1153A"/>
    <w:rsid w:val="00E46125"/>
    <w:rsid w:val="00F12E66"/>
    <w:rsid w:val="00FE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0E2841" w:themeColor="text2"/>
      <w:spacing w:val="20"/>
      <w:sz w:val="32"/>
      <w:lang w:eastAsia="en-US"/>
    </w:rPr>
  </w:style>
  <w:style w:type="paragraph" w:customStyle="1" w:styleId="2EDC8ACA848E4CE0A8197C07B3722D0F">
    <w:name w:val="2EDC8ACA848E4CE0A8197C07B3722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908</TotalTime>
  <Pages>8</Pages>
  <Words>519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Ismael Ruiz Jurado</dc:creator>
  <cp:keywords/>
  <cp:lastModifiedBy>ISMAEL RUIZ JURADO</cp:lastModifiedBy>
  <cp:revision>49</cp:revision>
  <cp:lastPrinted>2023-07-10T17:53:00Z</cp:lastPrinted>
  <dcterms:created xsi:type="dcterms:W3CDTF">2023-02-15T16:33:00Z</dcterms:created>
  <dcterms:modified xsi:type="dcterms:W3CDTF">2024-02-14T10:28:00Z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